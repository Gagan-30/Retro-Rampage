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app.xml" ContentType="application/vnd.openxmlformats-officedocument.extended-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A89" w:rsidRPr="00DA7508" w:rsidRDefault="00C016BD" w:rsidP="005F0C09">
      <w:pPr>
        <w:pStyle w:val="Title"/>
      </w:pPr>
      <w:bookmarkStart w:id="0" w:name="_GoBack"/>
      <w:bookmarkEnd w:id="0"/>
      <w:r>
        <w:t>Analysis</w:t>
      </w:r>
      <w:r w:rsidR="00DA7508" w:rsidRPr="00DA7508">
        <w:t xml:space="preserve"> (</w:t>
      </w:r>
      <w:r>
        <w:t>10</w:t>
      </w:r>
      <w:r w:rsidR="00DA7508" w:rsidRPr="00DA7508">
        <w:t xml:space="preserve"> marks)</w:t>
      </w:r>
    </w:p>
    <w:p w:rsidR="00983833" w:rsidRDefault="00983833" w:rsidP="00B940BD">
      <w:pPr>
        <w:rPr>
          <w:b/>
          <w:u w:val="single"/>
        </w:rPr>
      </w:pPr>
    </w:p>
    <w:p w:rsidR="00983833" w:rsidRDefault="00C016BD" w:rsidP="00B940BD">
      <w:pPr>
        <w:rPr>
          <w:b/>
          <w:u w:val="single"/>
        </w:rPr>
      </w:pPr>
      <w:r>
        <w:rPr>
          <w:b/>
          <w:u w:val="single"/>
        </w:rPr>
        <w:t>What your report should con</w:t>
      </w:r>
      <w:r w:rsidR="00DA7508">
        <w:rPr>
          <w:b/>
          <w:u w:val="single"/>
        </w:rPr>
        <w:t>tain:</w:t>
      </w:r>
    </w:p>
    <w:sdt>
      <w:sdtPr>
        <w:rPr>
          <w:rFonts w:ascii="Tahoma" w:eastAsia="Times New Roman" w:hAnsi="Tahoma" w:cs="Times New Roman"/>
          <w:b w:val="0"/>
          <w:bCs w:val="0"/>
          <w:color w:val="auto"/>
          <w:sz w:val="20"/>
          <w:szCs w:val="24"/>
          <w:lang w:val="en-GB" w:eastAsia="en-US"/>
        </w:rPr>
        <w:id w:val="-1999566905"/>
        <w:docPartObj>
          <w:docPartGallery w:val="Table of Contents"/>
          <w:docPartUnique/>
        </w:docPartObj>
      </w:sdtPr>
      <w:sdtEndPr>
        <w:rPr>
          <w:noProof/>
        </w:rPr>
      </w:sdtEndPr>
      <w:sdtContent>
        <w:p w:rsidR="004C1827" w:rsidRDefault="004C1827">
          <w:pPr>
            <w:pStyle w:val="TOCHeading"/>
          </w:pPr>
        </w:p>
        <w:p w:rsidR="00D60A6E" w:rsidRDefault="004C1827">
          <w:pPr>
            <w:pStyle w:val="TOC1"/>
            <w:tabs>
              <w:tab w:val="right" w:leader="dot" w:pos="10456"/>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484978860" w:history="1">
            <w:r w:rsidR="00D60A6E" w:rsidRPr="001E3E02">
              <w:rPr>
                <w:rStyle w:val="Hyperlink"/>
                <w:noProof/>
              </w:rPr>
              <w:t>Description of the problem</w:t>
            </w:r>
            <w:r w:rsidR="00D60A6E">
              <w:rPr>
                <w:noProof/>
                <w:webHidden/>
              </w:rPr>
              <w:tab/>
            </w:r>
            <w:r w:rsidR="00D60A6E">
              <w:rPr>
                <w:noProof/>
                <w:webHidden/>
              </w:rPr>
              <w:fldChar w:fldCharType="begin"/>
            </w:r>
            <w:r w:rsidR="00D60A6E">
              <w:rPr>
                <w:noProof/>
                <w:webHidden/>
              </w:rPr>
              <w:instrText xml:space="preserve"> PAGEREF _Toc484978860 \h </w:instrText>
            </w:r>
            <w:r w:rsidR="00D60A6E">
              <w:rPr>
                <w:noProof/>
                <w:webHidden/>
              </w:rPr>
            </w:r>
            <w:r w:rsidR="00D60A6E">
              <w:rPr>
                <w:noProof/>
                <w:webHidden/>
              </w:rPr>
              <w:fldChar w:fldCharType="separate"/>
            </w:r>
            <w:r w:rsidR="00A85C62">
              <w:rPr>
                <w:noProof/>
                <w:webHidden/>
              </w:rPr>
              <w:t>2</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61" w:history="1">
            <w:r w:rsidR="00D60A6E" w:rsidRPr="001E3E02">
              <w:rPr>
                <w:rStyle w:val="Hyperlink"/>
                <w:noProof/>
              </w:rPr>
              <w:t>Problem Recognition</w:t>
            </w:r>
            <w:r w:rsidR="00D60A6E">
              <w:rPr>
                <w:noProof/>
                <w:webHidden/>
              </w:rPr>
              <w:tab/>
            </w:r>
            <w:r w:rsidR="00D60A6E">
              <w:rPr>
                <w:noProof/>
                <w:webHidden/>
              </w:rPr>
              <w:fldChar w:fldCharType="begin"/>
            </w:r>
            <w:r w:rsidR="00D60A6E">
              <w:rPr>
                <w:noProof/>
                <w:webHidden/>
              </w:rPr>
              <w:instrText xml:space="preserve"> PAGEREF _Toc484978861 \h </w:instrText>
            </w:r>
            <w:r w:rsidR="00D60A6E">
              <w:rPr>
                <w:noProof/>
                <w:webHidden/>
              </w:rPr>
            </w:r>
            <w:r w:rsidR="00D60A6E">
              <w:rPr>
                <w:noProof/>
                <w:webHidden/>
              </w:rPr>
              <w:fldChar w:fldCharType="separate"/>
            </w:r>
            <w:r>
              <w:rPr>
                <w:noProof/>
                <w:webHidden/>
              </w:rPr>
              <w:t>2</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62" w:history="1">
            <w:r w:rsidR="00D60A6E" w:rsidRPr="001E3E02">
              <w:rPr>
                <w:rStyle w:val="Hyperlink"/>
                <w:noProof/>
              </w:rPr>
              <w:t>Problem decomposition</w:t>
            </w:r>
            <w:r w:rsidR="00D60A6E">
              <w:rPr>
                <w:noProof/>
                <w:webHidden/>
              </w:rPr>
              <w:tab/>
            </w:r>
            <w:r w:rsidR="00D60A6E">
              <w:rPr>
                <w:noProof/>
                <w:webHidden/>
              </w:rPr>
              <w:fldChar w:fldCharType="begin"/>
            </w:r>
            <w:r w:rsidR="00D60A6E">
              <w:rPr>
                <w:noProof/>
                <w:webHidden/>
              </w:rPr>
              <w:instrText xml:space="preserve"> PAGEREF _Toc484978862 \h </w:instrText>
            </w:r>
            <w:r w:rsidR="00D60A6E">
              <w:rPr>
                <w:noProof/>
                <w:webHidden/>
              </w:rPr>
            </w:r>
            <w:r w:rsidR="00D60A6E">
              <w:rPr>
                <w:noProof/>
                <w:webHidden/>
              </w:rPr>
              <w:fldChar w:fldCharType="separate"/>
            </w:r>
            <w:r>
              <w:rPr>
                <w:noProof/>
                <w:webHidden/>
              </w:rPr>
              <w:t>2</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63" w:history="1">
            <w:r w:rsidR="00D60A6E" w:rsidRPr="001E3E02">
              <w:rPr>
                <w:rStyle w:val="Hyperlink"/>
                <w:noProof/>
              </w:rPr>
              <w:t>Computational methods</w:t>
            </w:r>
            <w:r w:rsidR="00D60A6E">
              <w:rPr>
                <w:noProof/>
                <w:webHidden/>
              </w:rPr>
              <w:tab/>
            </w:r>
            <w:r w:rsidR="00D60A6E">
              <w:rPr>
                <w:noProof/>
                <w:webHidden/>
              </w:rPr>
              <w:fldChar w:fldCharType="begin"/>
            </w:r>
            <w:r w:rsidR="00D60A6E">
              <w:rPr>
                <w:noProof/>
                <w:webHidden/>
              </w:rPr>
              <w:instrText xml:space="preserve"> PAGEREF _Toc484978863 \h </w:instrText>
            </w:r>
            <w:r w:rsidR="00D60A6E">
              <w:rPr>
                <w:noProof/>
                <w:webHidden/>
              </w:rPr>
            </w:r>
            <w:r w:rsidR="00D60A6E">
              <w:rPr>
                <w:noProof/>
                <w:webHidden/>
              </w:rPr>
              <w:fldChar w:fldCharType="separate"/>
            </w:r>
            <w:r>
              <w:rPr>
                <w:noProof/>
                <w:webHidden/>
              </w:rPr>
              <w:t>2</w:t>
            </w:r>
            <w:r w:rsidR="00D60A6E">
              <w:rPr>
                <w:noProof/>
                <w:webHidden/>
              </w:rPr>
              <w:fldChar w:fldCharType="end"/>
            </w:r>
          </w:hyperlink>
        </w:p>
        <w:p w:rsidR="00D60A6E" w:rsidRDefault="00A85C62">
          <w:pPr>
            <w:pStyle w:val="TOC1"/>
            <w:tabs>
              <w:tab w:val="right" w:leader="dot" w:pos="10456"/>
            </w:tabs>
            <w:rPr>
              <w:rFonts w:asciiTheme="minorHAnsi" w:eastAsiaTheme="minorEastAsia" w:hAnsiTheme="minorHAnsi" w:cstheme="minorBidi"/>
              <w:noProof/>
              <w:sz w:val="22"/>
              <w:szCs w:val="22"/>
              <w:lang w:eastAsia="en-GB"/>
            </w:rPr>
          </w:pPr>
          <w:hyperlink w:anchor="_Toc484978864" w:history="1">
            <w:r w:rsidR="00D60A6E" w:rsidRPr="001E3E02">
              <w:rPr>
                <w:rStyle w:val="Hyperlink"/>
                <w:noProof/>
              </w:rPr>
              <w:t>Stakeholders</w:t>
            </w:r>
            <w:r w:rsidR="00D60A6E">
              <w:rPr>
                <w:noProof/>
                <w:webHidden/>
              </w:rPr>
              <w:tab/>
            </w:r>
            <w:r w:rsidR="00D60A6E">
              <w:rPr>
                <w:noProof/>
                <w:webHidden/>
              </w:rPr>
              <w:fldChar w:fldCharType="begin"/>
            </w:r>
            <w:r w:rsidR="00D60A6E">
              <w:rPr>
                <w:noProof/>
                <w:webHidden/>
              </w:rPr>
              <w:instrText xml:space="preserve"> PAGEREF _Toc484978864 \h </w:instrText>
            </w:r>
            <w:r w:rsidR="00D60A6E">
              <w:rPr>
                <w:noProof/>
                <w:webHidden/>
              </w:rPr>
            </w:r>
            <w:r w:rsidR="00D60A6E">
              <w:rPr>
                <w:noProof/>
                <w:webHidden/>
              </w:rPr>
              <w:fldChar w:fldCharType="separate"/>
            </w:r>
            <w:r>
              <w:rPr>
                <w:noProof/>
                <w:webHidden/>
              </w:rPr>
              <w:t>3</w:t>
            </w:r>
            <w:r w:rsidR="00D60A6E">
              <w:rPr>
                <w:noProof/>
                <w:webHidden/>
              </w:rPr>
              <w:fldChar w:fldCharType="end"/>
            </w:r>
          </w:hyperlink>
        </w:p>
        <w:p w:rsidR="00D60A6E" w:rsidRDefault="00A85C62">
          <w:pPr>
            <w:pStyle w:val="TOC1"/>
            <w:tabs>
              <w:tab w:val="right" w:leader="dot" w:pos="10456"/>
            </w:tabs>
            <w:rPr>
              <w:rFonts w:asciiTheme="minorHAnsi" w:eastAsiaTheme="minorEastAsia" w:hAnsiTheme="minorHAnsi" w:cstheme="minorBidi"/>
              <w:noProof/>
              <w:sz w:val="22"/>
              <w:szCs w:val="22"/>
              <w:lang w:eastAsia="en-GB"/>
            </w:rPr>
          </w:pPr>
          <w:hyperlink w:anchor="_Toc484978865" w:history="1">
            <w:r w:rsidR="00D60A6E" w:rsidRPr="001E3E02">
              <w:rPr>
                <w:rStyle w:val="Hyperlink"/>
                <w:noProof/>
              </w:rPr>
              <w:t>Further investigation</w:t>
            </w:r>
            <w:r w:rsidR="00D60A6E">
              <w:rPr>
                <w:noProof/>
                <w:webHidden/>
              </w:rPr>
              <w:tab/>
            </w:r>
            <w:r w:rsidR="00D60A6E">
              <w:rPr>
                <w:noProof/>
                <w:webHidden/>
              </w:rPr>
              <w:fldChar w:fldCharType="begin"/>
            </w:r>
            <w:r w:rsidR="00D60A6E">
              <w:rPr>
                <w:noProof/>
                <w:webHidden/>
              </w:rPr>
              <w:instrText xml:space="preserve"> PAGEREF _Toc484978865 \h </w:instrText>
            </w:r>
            <w:r w:rsidR="00D60A6E">
              <w:rPr>
                <w:noProof/>
                <w:webHidden/>
              </w:rPr>
            </w:r>
            <w:r w:rsidR="00D60A6E">
              <w:rPr>
                <w:noProof/>
                <w:webHidden/>
              </w:rPr>
              <w:fldChar w:fldCharType="separate"/>
            </w:r>
            <w:r>
              <w:rPr>
                <w:noProof/>
                <w:webHidden/>
              </w:rPr>
              <w:t>4</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66" w:history="1">
            <w:r w:rsidR="00D60A6E" w:rsidRPr="001E3E02">
              <w:rPr>
                <w:rStyle w:val="Hyperlink"/>
                <w:noProof/>
              </w:rPr>
              <w:t>Investigation into the current system to find more information about the problem</w:t>
            </w:r>
            <w:r w:rsidR="00D60A6E">
              <w:rPr>
                <w:noProof/>
                <w:webHidden/>
              </w:rPr>
              <w:tab/>
            </w:r>
            <w:r w:rsidR="00D60A6E">
              <w:rPr>
                <w:noProof/>
                <w:webHidden/>
              </w:rPr>
              <w:fldChar w:fldCharType="begin"/>
            </w:r>
            <w:r w:rsidR="00D60A6E">
              <w:rPr>
                <w:noProof/>
                <w:webHidden/>
              </w:rPr>
              <w:instrText xml:space="preserve"> PAGEREF _Toc484978866 \h </w:instrText>
            </w:r>
            <w:r w:rsidR="00D60A6E">
              <w:rPr>
                <w:noProof/>
                <w:webHidden/>
              </w:rPr>
            </w:r>
            <w:r w:rsidR="00D60A6E">
              <w:rPr>
                <w:noProof/>
                <w:webHidden/>
              </w:rPr>
              <w:fldChar w:fldCharType="separate"/>
            </w:r>
            <w:r>
              <w:rPr>
                <w:noProof/>
                <w:webHidden/>
              </w:rPr>
              <w:t>4</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67" w:history="1">
            <w:r w:rsidR="00D60A6E" w:rsidRPr="001E3E02">
              <w:rPr>
                <w:rStyle w:val="Hyperlink"/>
                <w:noProof/>
              </w:rPr>
              <w:t>Diagrammatic representation</w:t>
            </w:r>
            <w:r w:rsidR="00D60A6E">
              <w:rPr>
                <w:noProof/>
                <w:webHidden/>
              </w:rPr>
              <w:tab/>
            </w:r>
            <w:r w:rsidR="00D60A6E">
              <w:rPr>
                <w:noProof/>
                <w:webHidden/>
              </w:rPr>
              <w:fldChar w:fldCharType="begin"/>
            </w:r>
            <w:r w:rsidR="00D60A6E">
              <w:rPr>
                <w:noProof/>
                <w:webHidden/>
              </w:rPr>
              <w:instrText xml:space="preserve"> PAGEREF _Toc484978867 \h </w:instrText>
            </w:r>
            <w:r w:rsidR="00D60A6E">
              <w:rPr>
                <w:noProof/>
                <w:webHidden/>
              </w:rPr>
            </w:r>
            <w:r w:rsidR="00D60A6E">
              <w:rPr>
                <w:noProof/>
                <w:webHidden/>
              </w:rPr>
              <w:fldChar w:fldCharType="separate"/>
            </w:r>
            <w:r>
              <w:rPr>
                <w:noProof/>
                <w:webHidden/>
              </w:rPr>
              <w:t>5</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68" w:history="1">
            <w:r w:rsidR="00D60A6E" w:rsidRPr="001E3E02">
              <w:rPr>
                <w:rStyle w:val="Hyperlink"/>
                <w:noProof/>
              </w:rPr>
              <w:t>Existing solutions</w:t>
            </w:r>
            <w:r w:rsidR="00D60A6E">
              <w:rPr>
                <w:noProof/>
                <w:webHidden/>
              </w:rPr>
              <w:tab/>
            </w:r>
            <w:r w:rsidR="00D60A6E">
              <w:rPr>
                <w:noProof/>
                <w:webHidden/>
              </w:rPr>
              <w:fldChar w:fldCharType="begin"/>
            </w:r>
            <w:r w:rsidR="00D60A6E">
              <w:rPr>
                <w:noProof/>
                <w:webHidden/>
              </w:rPr>
              <w:instrText xml:space="preserve"> PAGEREF _Toc484978868 \h </w:instrText>
            </w:r>
            <w:r w:rsidR="00D60A6E">
              <w:rPr>
                <w:noProof/>
                <w:webHidden/>
              </w:rPr>
            </w:r>
            <w:r w:rsidR="00D60A6E">
              <w:rPr>
                <w:noProof/>
                <w:webHidden/>
              </w:rPr>
              <w:fldChar w:fldCharType="separate"/>
            </w:r>
            <w:r>
              <w:rPr>
                <w:noProof/>
                <w:webHidden/>
              </w:rPr>
              <w:t>5</w:t>
            </w:r>
            <w:r w:rsidR="00D60A6E">
              <w:rPr>
                <w:noProof/>
                <w:webHidden/>
              </w:rPr>
              <w:fldChar w:fldCharType="end"/>
            </w:r>
          </w:hyperlink>
        </w:p>
        <w:p w:rsidR="00D60A6E" w:rsidRDefault="00A85C62">
          <w:pPr>
            <w:pStyle w:val="TOC1"/>
            <w:tabs>
              <w:tab w:val="right" w:leader="dot" w:pos="10456"/>
            </w:tabs>
            <w:rPr>
              <w:rFonts w:asciiTheme="minorHAnsi" w:eastAsiaTheme="minorEastAsia" w:hAnsiTheme="minorHAnsi" w:cstheme="minorBidi"/>
              <w:noProof/>
              <w:sz w:val="22"/>
              <w:szCs w:val="22"/>
              <w:lang w:eastAsia="en-GB"/>
            </w:rPr>
          </w:pPr>
          <w:hyperlink w:anchor="_Toc484978869" w:history="1">
            <w:r w:rsidR="00D60A6E" w:rsidRPr="001E3E02">
              <w:rPr>
                <w:rStyle w:val="Hyperlink"/>
                <w:noProof/>
              </w:rPr>
              <w:t>Possible approaches to solving the problem</w:t>
            </w:r>
            <w:r w:rsidR="00D60A6E">
              <w:rPr>
                <w:noProof/>
                <w:webHidden/>
              </w:rPr>
              <w:tab/>
            </w:r>
            <w:r w:rsidR="00D60A6E">
              <w:rPr>
                <w:noProof/>
                <w:webHidden/>
              </w:rPr>
              <w:fldChar w:fldCharType="begin"/>
            </w:r>
            <w:r w:rsidR="00D60A6E">
              <w:rPr>
                <w:noProof/>
                <w:webHidden/>
              </w:rPr>
              <w:instrText xml:space="preserve"> PAGEREF _Toc484978869 \h </w:instrText>
            </w:r>
            <w:r w:rsidR="00D60A6E">
              <w:rPr>
                <w:noProof/>
                <w:webHidden/>
              </w:rPr>
            </w:r>
            <w:r w:rsidR="00D60A6E">
              <w:rPr>
                <w:noProof/>
                <w:webHidden/>
              </w:rPr>
              <w:fldChar w:fldCharType="separate"/>
            </w:r>
            <w:r>
              <w:rPr>
                <w:noProof/>
                <w:webHidden/>
              </w:rPr>
              <w:t>6</w:t>
            </w:r>
            <w:r w:rsidR="00D60A6E">
              <w:rPr>
                <w:noProof/>
                <w:webHidden/>
              </w:rPr>
              <w:fldChar w:fldCharType="end"/>
            </w:r>
          </w:hyperlink>
        </w:p>
        <w:p w:rsidR="00D60A6E" w:rsidRDefault="00A85C62">
          <w:pPr>
            <w:pStyle w:val="TOC1"/>
            <w:tabs>
              <w:tab w:val="right" w:leader="dot" w:pos="10456"/>
            </w:tabs>
            <w:rPr>
              <w:rFonts w:asciiTheme="minorHAnsi" w:eastAsiaTheme="minorEastAsia" w:hAnsiTheme="minorHAnsi" w:cstheme="minorBidi"/>
              <w:noProof/>
              <w:sz w:val="22"/>
              <w:szCs w:val="22"/>
              <w:lang w:eastAsia="en-GB"/>
            </w:rPr>
          </w:pPr>
          <w:hyperlink w:anchor="_Toc484978870" w:history="1">
            <w:r w:rsidR="00D60A6E" w:rsidRPr="001E3E02">
              <w:rPr>
                <w:rStyle w:val="Hyperlink"/>
                <w:noProof/>
              </w:rPr>
              <w:t>Proposed solution</w:t>
            </w:r>
            <w:r w:rsidR="00D60A6E">
              <w:rPr>
                <w:noProof/>
                <w:webHidden/>
              </w:rPr>
              <w:tab/>
            </w:r>
            <w:r w:rsidR="00D60A6E">
              <w:rPr>
                <w:noProof/>
                <w:webHidden/>
              </w:rPr>
              <w:fldChar w:fldCharType="begin"/>
            </w:r>
            <w:r w:rsidR="00D60A6E">
              <w:rPr>
                <w:noProof/>
                <w:webHidden/>
              </w:rPr>
              <w:instrText xml:space="preserve"> PAGEREF _Toc484978870 \h </w:instrText>
            </w:r>
            <w:r w:rsidR="00D60A6E">
              <w:rPr>
                <w:noProof/>
                <w:webHidden/>
              </w:rPr>
            </w:r>
            <w:r w:rsidR="00D60A6E">
              <w:rPr>
                <w:noProof/>
                <w:webHidden/>
              </w:rPr>
              <w:fldChar w:fldCharType="separate"/>
            </w:r>
            <w:r>
              <w:rPr>
                <w:noProof/>
                <w:webHidden/>
              </w:rPr>
              <w:t>7</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71" w:history="1">
            <w:r w:rsidR="00D60A6E" w:rsidRPr="001E3E02">
              <w:rPr>
                <w:rStyle w:val="Hyperlink"/>
                <w:noProof/>
              </w:rPr>
              <w:t>Scope of solution</w:t>
            </w:r>
            <w:r w:rsidR="00D60A6E">
              <w:rPr>
                <w:noProof/>
                <w:webHidden/>
              </w:rPr>
              <w:tab/>
            </w:r>
            <w:r w:rsidR="00D60A6E">
              <w:rPr>
                <w:noProof/>
                <w:webHidden/>
              </w:rPr>
              <w:fldChar w:fldCharType="begin"/>
            </w:r>
            <w:r w:rsidR="00D60A6E">
              <w:rPr>
                <w:noProof/>
                <w:webHidden/>
              </w:rPr>
              <w:instrText xml:space="preserve"> PAGEREF _Toc484978871 \h </w:instrText>
            </w:r>
            <w:r w:rsidR="00D60A6E">
              <w:rPr>
                <w:noProof/>
                <w:webHidden/>
              </w:rPr>
            </w:r>
            <w:r w:rsidR="00D60A6E">
              <w:rPr>
                <w:noProof/>
                <w:webHidden/>
              </w:rPr>
              <w:fldChar w:fldCharType="separate"/>
            </w:r>
            <w:r>
              <w:rPr>
                <w:noProof/>
                <w:webHidden/>
              </w:rPr>
              <w:t>7</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72" w:history="1">
            <w:r w:rsidR="00D60A6E" w:rsidRPr="001E3E02">
              <w:rPr>
                <w:rStyle w:val="Hyperlink"/>
                <w:noProof/>
              </w:rPr>
              <w:t>Features of solution</w:t>
            </w:r>
            <w:r w:rsidR="00D60A6E">
              <w:rPr>
                <w:noProof/>
                <w:webHidden/>
              </w:rPr>
              <w:tab/>
            </w:r>
            <w:r w:rsidR="00D60A6E">
              <w:rPr>
                <w:noProof/>
                <w:webHidden/>
              </w:rPr>
              <w:fldChar w:fldCharType="begin"/>
            </w:r>
            <w:r w:rsidR="00D60A6E">
              <w:rPr>
                <w:noProof/>
                <w:webHidden/>
              </w:rPr>
              <w:instrText xml:space="preserve"> PAGEREF _Toc484978872 \h </w:instrText>
            </w:r>
            <w:r w:rsidR="00D60A6E">
              <w:rPr>
                <w:noProof/>
                <w:webHidden/>
              </w:rPr>
            </w:r>
            <w:r w:rsidR="00D60A6E">
              <w:rPr>
                <w:noProof/>
                <w:webHidden/>
              </w:rPr>
              <w:fldChar w:fldCharType="separate"/>
            </w:r>
            <w:r>
              <w:rPr>
                <w:noProof/>
                <w:webHidden/>
              </w:rPr>
              <w:t>7</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73" w:history="1">
            <w:r w:rsidR="00D60A6E" w:rsidRPr="001E3E02">
              <w:rPr>
                <w:rStyle w:val="Hyperlink"/>
                <w:noProof/>
              </w:rPr>
              <w:t>Limitations of solution</w:t>
            </w:r>
            <w:r w:rsidR="00D60A6E">
              <w:rPr>
                <w:noProof/>
                <w:webHidden/>
              </w:rPr>
              <w:tab/>
            </w:r>
            <w:r w:rsidR="00D60A6E">
              <w:rPr>
                <w:noProof/>
                <w:webHidden/>
              </w:rPr>
              <w:fldChar w:fldCharType="begin"/>
            </w:r>
            <w:r w:rsidR="00D60A6E">
              <w:rPr>
                <w:noProof/>
                <w:webHidden/>
              </w:rPr>
              <w:instrText xml:space="preserve"> PAGEREF _Toc484978873 \h </w:instrText>
            </w:r>
            <w:r w:rsidR="00D60A6E">
              <w:rPr>
                <w:noProof/>
                <w:webHidden/>
              </w:rPr>
            </w:r>
            <w:r w:rsidR="00D60A6E">
              <w:rPr>
                <w:noProof/>
                <w:webHidden/>
              </w:rPr>
              <w:fldChar w:fldCharType="separate"/>
            </w:r>
            <w:r>
              <w:rPr>
                <w:noProof/>
                <w:webHidden/>
              </w:rPr>
              <w:t>7</w:t>
            </w:r>
            <w:r w:rsidR="00D60A6E">
              <w:rPr>
                <w:noProof/>
                <w:webHidden/>
              </w:rPr>
              <w:fldChar w:fldCharType="end"/>
            </w:r>
          </w:hyperlink>
        </w:p>
        <w:p w:rsidR="00D60A6E" w:rsidRDefault="00A85C62">
          <w:pPr>
            <w:pStyle w:val="TOC1"/>
            <w:tabs>
              <w:tab w:val="right" w:leader="dot" w:pos="10456"/>
            </w:tabs>
            <w:rPr>
              <w:rFonts w:asciiTheme="minorHAnsi" w:eastAsiaTheme="minorEastAsia" w:hAnsiTheme="minorHAnsi" w:cstheme="minorBidi"/>
              <w:noProof/>
              <w:sz w:val="22"/>
              <w:szCs w:val="22"/>
              <w:lang w:eastAsia="en-GB"/>
            </w:rPr>
          </w:pPr>
          <w:hyperlink w:anchor="_Toc484978874" w:history="1">
            <w:r w:rsidR="00D60A6E" w:rsidRPr="001E3E02">
              <w:rPr>
                <w:rStyle w:val="Hyperlink"/>
                <w:noProof/>
              </w:rPr>
              <w:t>Requirements specification</w:t>
            </w:r>
            <w:r w:rsidR="00D60A6E">
              <w:rPr>
                <w:noProof/>
                <w:webHidden/>
              </w:rPr>
              <w:tab/>
            </w:r>
            <w:r w:rsidR="00D60A6E">
              <w:rPr>
                <w:noProof/>
                <w:webHidden/>
              </w:rPr>
              <w:fldChar w:fldCharType="begin"/>
            </w:r>
            <w:r w:rsidR="00D60A6E">
              <w:rPr>
                <w:noProof/>
                <w:webHidden/>
              </w:rPr>
              <w:instrText xml:space="preserve"> PAGEREF _Toc484978874 \h </w:instrText>
            </w:r>
            <w:r w:rsidR="00D60A6E">
              <w:rPr>
                <w:noProof/>
                <w:webHidden/>
              </w:rPr>
            </w:r>
            <w:r w:rsidR="00D60A6E">
              <w:rPr>
                <w:noProof/>
                <w:webHidden/>
              </w:rPr>
              <w:fldChar w:fldCharType="separate"/>
            </w:r>
            <w:r>
              <w:rPr>
                <w:noProof/>
                <w:webHidden/>
              </w:rPr>
              <w:t>8</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75" w:history="1">
            <w:r w:rsidR="00D60A6E" w:rsidRPr="001E3E02">
              <w:rPr>
                <w:rStyle w:val="Hyperlink"/>
                <w:noProof/>
              </w:rPr>
              <w:t>Success criteria</w:t>
            </w:r>
            <w:r w:rsidR="00D60A6E">
              <w:rPr>
                <w:noProof/>
                <w:webHidden/>
              </w:rPr>
              <w:tab/>
            </w:r>
            <w:r w:rsidR="00D60A6E">
              <w:rPr>
                <w:noProof/>
                <w:webHidden/>
              </w:rPr>
              <w:fldChar w:fldCharType="begin"/>
            </w:r>
            <w:r w:rsidR="00D60A6E">
              <w:rPr>
                <w:noProof/>
                <w:webHidden/>
              </w:rPr>
              <w:instrText xml:space="preserve"> PAGEREF _Toc484978875 \h </w:instrText>
            </w:r>
            <w:r w:rsidR="00D60A6E">
              <w:rPr>
                <w:noProof/>
                <w:webHidden/>
              </w:rPr>
            </w:r>
            <w:r w:rsidR="00D60A6E">
              <w:rPr>
                <w:noProof/>
                <w:webHidden/>
              </w:rPr>
              <w:fldChar w:fldCharType="separate"/>
            </w:r>
            <w:r>
              <w:rPr>
                <w:noProof/>
                <w:webHidden/>
              </w:rPr>
              <w:t>8</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76" w:history="1">
            <w:r w:rsidR="00D60A6E" w:rsidRPr="001E3E02">
              <w:rPr>
                <w:rStyle w:val="Hyperlink"/>
                <w:noProof/>
              </w:rPr>
              <w:t>Developer’s hardware/software spec</w:t>
            </w:r>
            <w:r w:rsidR="00D60A6E">
              <w:rPr>
                <w:noProof/>
                <w:webHidden/>
              </w:rPr>
              <w:tab/>
            </w:r>
            <w:r w:rsidR="00D60A6E">
              <w:rPr>
                <w:noProof/>
                <w:webHidden/>
              </w:rPr>
              <w:fldChar w:fldCharType="begin"/>
            </w:r>
            <w:r w:rsidR="00D60A6E">
              <w:rPr>
                <w:noProof/>
                <w:webHidden/>
              </w:rPr>
              <w:instrText xml:space="preserve"> PAGEREF _Toc484978876 \h </w:instrText>
            </w:r>
            <w:r w:rsidR="00D60A6E">
              <w:rPr>
                <w:noProof/>
                <w:webHidden/>
              </w:rPr>
            </w:r>
            <w:r w:rsidR="00D60A6E">
              <w:rPr>
                <w:noProof/>
                <w:webHidden/>
              </w:rPr>
              <w:fldChar w:fldCharType="separate"/>
            </w:r>
            <w:r>
              <w:rPr>
                <w:noProof/>
                <w:webHidden/>
              </w:rPr>
              <w:t>8</w:t>
            </w:r>
            <w:r w:rsidR="00D60A6E">
              <w:rPr>
                <w:noProof/>
                <w:webHidden/>
              </w:rPr>
              <w:fldChar w:fldCharType="end"/>
            </w:r>
          </w:hyperlink>
        </w:p>
        <w:p w:rsidR="00D60A6E" w:rsidRDefault="00A85C62">
          <w:pPr>
            <w:pStyle w:val="TOC2"/>
            <w:tabs>
              <w:tab w:val="right" w:leader="dot" w:pos="10456"/>
            </w:tabs>
            <w:rPr>
              <w:rFonts w:asciiTheme="minorHAnsi" w:eastAsiaTheme="minorEastAsia" w:hAnsiTheme="minorHAnsi" w:cstheme="minorBidi"/>
              <w:noProof/>
              <w:sz w:val="22"/>
              <w:szCs w:val="22"/>
              <w:lang w:eastAsia="en-GB"/>
            </w:rPr>
          </w:pPr>
          <w:hyperlink w:anchor="_Toc484978877" w:history="1">
            <w:r w:rsidR="00D60A6E" w:rsidRPr="001E3E02">
              <w:rPr>
                <w:rStyle w:val="Hyperlink"/>
                <w:noProof/>
              </w:rPr>
              <w:t>User’s hardware/software spec</w:t>
            </w:r>
            <w:r w:rsidR="00D60A6E">
              <w:rPr>
                <w:noProof/>
                <w:webHidden/>
              </w:rPr>
              <w:tab/>
            </w:r>
            <w:r w:rsidR="00D60A6E">
              <w:rPr>
                <w:noProof/>
                <w:webHidden/>
              </w:rPr>
              <w:fldChar w:fldCharType="begin"/>
            </w:r>
            <w:r w:rsidR="00D60A6E">
              <w:rPr>
                <w:noProof/>
                <w:webHidden/>
              </w:rPr>
              <w:instrText xml:space="preserve"> PAGEREF _Toc484978877 \h </w:instrText>
            </w:r>
            <w:r w:rsidR="00D60A6E">
              <w:rPr>
                <w:noProof/>
                <w:webHidden/>
              </w:rPr>
            </w:r>
            <w:r w:rsidR="00D60A6E">
              <w:rPr>
                <w:noProof/>
                <w:webHidden/>
              </w:rPr>
              <w:fldChar w:fldCharType="separate"/>
            </w:r>
            <w:r>
              <w:rPr>
                <w:noProof/>
                <w:webHidden/>
              </w:rPr>
              <w:t>8</w:t>
            </w:r>
            <w:r w:rsidR="00D60A6E">
              <w:rPr>
                <w:noProof/>
                <w:webHidden/>
              </w:rPr>
              <w:fldChar w:fldCharType="end"/>
            </w:r>
          </w:hyperlink>
        </w:p>
        <w:p w:rsidR="004C1827" w:rsidRDefault="004C1827">
          <w:r>
            <w:rPr>
              <w:b/>
              <w:bCs/>
              <w:noProof/>
            </w:rPr>
            <w:fldChar w:fldCharType="end"/>
          </w:r>
        </w:p>
      </w:sdtContent>
    </w:sdt>
    <w:p w:rsidR="004A3DD2" w:rsidRDefault="004A3DD2">
      <w:pPr>
        <w:spacing w:after="200" w:line="276" w:lineRule="auto"/>
        <w:rPr>
          <w:b/>
          <w:szCs w:val="20"/>
        </w:rPr>
      </w:pPr>
      <w:r>
        <w:rPr>
          <w:b/>
          <w:szCs w:val="20"/>
        </w:rPr>
        <w:br w:type="page"/>
      </w:r>
    </w:p>
    <w:p w:rsidR="009301DD" w:rsidRPr="00DA7508" w:rsidRDefault="009301DD" w:rsidP="005F0C09">
      <w:pPr>
        <w:pStyle w:val="Heading1"/>
      </w:pPr>
      <w:bookmarkStart w:id="1" w:name="_Toc484978860"/>
      <w:r w:rsidRPr="00DA7508">
        <w:lastRenderedPageBreak/>
        <w:t xml:space="preserve">Description of the </w:t>
      </w:r>
      <w:r w:rsidR="00C016BD">
        <w:t>problem</w:t>
      </w:r>
      <w:bookmarkEnd w:id="1"/>
      <w:r w:rsidRPr="00DA7508">
        <w:t xml:space="preserve"> </w:t>
      </w:r>
    </w:p>
    <w:p w:rsidR="004A3DD2" w:rsidRDefault="00F65B27" w:rsidP="00F65B27">
      <w:pPr>
        <w:pStyle w:val="ListBullet"/>
        <w:numPr>
          <w:ilvl w:val="0"/>
          <w:numId w:val="0"/>
        </w:numPr>
        <w:ind w:left="360" w:hanging="360"/>
        <w:rPr>
          <w:rFonts w:asciiTheme="minorHAnsi" w:hAnsiTheme="minorHAnsi" w:cstheme="minorHAnsi"/>
          <w:szCs w:val="20"/>
        </w:rPr>
      </w:pPr>
      <w:r>
        <w:rPr>
          <w:szCs w:val="20"/>
        </w:rPr>
        <w:t xml:space="preserve">This could be </w:t>
      </w:r>
      <w:r w:rsidR="001C4054">
        <w:rPr>
          <w:szCs w:val="20"/>
        </w:rPr>
        <w:t>2</w:t>
      </w:r>
      <w:r>
        <w:rPr>
          <w:szCs w:val="20"/>
        </w:rPr>
        <w:t>-3</w:t>
      </w:r>
      <w:r w:rsidR="009301DD" w:rsidRPr="00DA7508">
        <w:rPr>
          <w:szCs w:val="20"/>
        </w:rPr>
        <w:t xml:space="preserve"> side</w:t>
      </w:r>
      <w:r w:rsidR="001C4054">
        <w:rPr>
          <w:szCs w:val="20"/>
        </w:rPr>
        <w:t>s</w:t>
      </w:r>
      <w:r w:rsidR="009301DD" w:rsidRPr="00DA7508">
        <w:rPr>
          <w:szCs w:val="20"/>
        </w:rPr>
        <w:t xml:space="preserve"> of A4</w:t>
      </w:r>
      <w:r w:rsidR="004A3DD2" w:rsidRPr="004A3DD2">
        <w:rPr>
          <w:rFonts w:asciiTheme="minorHAnsi" w:hAnsiTheme="minorHAnsi" w:cstheme="minorHAnsi"/>
          <w:szCs w:val="20"/>
        </w:rPr>
        <w:t xml:space="preserve"> </w:t>
      </w:r>
      <w:r>
        <w:rPr>
          <w:rFonts w:asciiTheme="minorHAnsi" w:hAnsiTheme="minorHAnsi" w:cstheme="minorHAnsi"/>
          <w:szCs w:val="20"/>
        </w:rPr>
        <w:t>(minimum about which the mark scheme says:</w:t>
      </w:r>
    </w:p>
    <w:p w:rsidR="00F65B27" w:rsidRDefault="00F65B27" w:rsidP="00F65B27">
      <w:pPr>
        <w:pStyle w:val="ListBullet"/>
        <w:numPr>
          <w:ilvl w:val="0"/>
          <w:numId w:val="0"/>
        </w:numPr>
        <w:ind w:left="360" w:hanging="360"/>
        <w:rPr>
          <w:rFonts w:asciiTheme="minorHAnsi" w:hAnsiTheme="minorHAnsi" w:cstheme="minorHAnsi"/>
          <w:szCs w:val="20"/>
        </w:rPr>
      </w:pPr>
    </w:p>
    <w:p w:rsidR="00F65B27" w:rsidRPr="00D60A6E" w:rsidRDefault="00D60A6E" w:rsidP="00F65B27">
      <w:pPr>
        <w:autoSpaceDE w:val="0"/>
        <w:autoSpaceDN w:val="0"/>
        <w:adjustRightInd w:val="0"/>
        <w:rPr>
          <w:rFonts w:ascii="Calibri" w:eastAsiaTheme="minorHAnsi" w:hAnsi="Calibri" w:cs="Calibri"/>
          <w:i/>
          <w:color w:val="FF0000"/>
          <w:sz w:val="22"/>
          <w:szCs w:val="22"/>
        </w:rPr>
      </w:pPr>
      <w:r>
        <w:rPr>
          <w:rFonts w:ascii="Calibri" w:eastAsiaTheme="minorHAnsi" w:hAnsi="Calibri" w:cs="Calibri"/>
          <w:i/>
          <w:color w:val="FF0000"/>
          <w:sz w:val="22"/>
          <w:szCs w:val="22"/>
        </w:rPr>
        <w:t xml:space="preserve">3.1.1 </w:t>
      </w:r>
      <w:r w:rsidR="00F65B27" w:rsidRPr="00D60A6E">
        <w:rPr>
          <w:rFonts w:ascii="Calibri" w:eastAsiaTheme="minorHAnsi" w:hAnsi="Calibri" w:cs="Calibri"/>
          <w:i/>
          <w:color w:val="FF0000"/>
          <w:sz w:val="22"/>
          <w:szCs w:val="22"/>
        </w:rPr>
        <w:t>(a) Describe and justify the features that make the problem solvable by computational methods.</w:t>
      </w:r>
    </w:p>
    <w:p w:rsidR="00F65B27" w:rsidRPr="00D60A6E" w:rsidRDefault="00F65B27" w:rsidP="00F65B27">
      <w:pPr>
        <w:autoSpaceDE w:val="0"/>
        <w:autoSpaceDN w:val="0"/>
        <w:adjustRightInd w:val="0"/>
        <w:rPr>
          <w:rFonts w:asciiTheme="minorHAnsi" w:hAnsiTheme="minorHAnsi" w:cstheme="minorHAnsi"/>
          <w:i/>
          <w:color w:val="FF0000"/>
          <w:szCs w:val="20"/>
        </w:rPr>
      </w:pPr>
      <w:r w:rsidRPr="00D60A6E">
        <w:rPr>
          <w:rFonts w:ascii="Calibri" w:eastAsiaTheme="minorHAnsi" w:hAnsi="Calibri" w:cs="Calibri"/>
          <w:i/>
          <w:color w:val="FF0000"/>
          <w:sz w:val="22"/>
          <w:szCs w:val="22"/>
        </w:rPr>
        <w:t>(b) Explain why the problem is amenable to a computational approach.</w:t>
      </w:r>
    </w:p>
    <w:p w:rsidR="00F65B27" w:rsidRDefault="00F65B27" w:rsidP="00F65B27">
      <w:pPr>
        <w:pStyle w:val="ListBullet"/>
        <w:numPr>
          <w:ilvl w:val="0"/>
          <w:numId w:val="0"/>
        </w:numPr>
        <w:rPr>
          <w:rFonts w:asciiTheme="minorHAnsi" w:hAnsiTheme="minorHAnsi" w:cstheme="minorHAnsi"/>
          <w:szCs w:val="20"/>
        </w:rPr>
      </w:pPr>
    </w:p>
    <w:p w:rsidR="009301DD" w:rsidRPr="00F65B27" w:rsidRDefault="004A3DD2" w:rsidP="00F65B27">
      <w:pPr>
        <w:pStyle w:val="ListBullet"/>
        <w:numPr>
          <w:ilvl w:val="0"/>
          <w:numId w:val="0"/>
        </w:numPr>
      </w:pPr>
      <w:r w:rsidRPr="00F65B27">
        <w:t>Your project is of limited scope, it will not cover all areas of an organisation - the scope would be too vast.  Narrow down the scope of your project to a specific area.  Describe the particular area you will be working in</w:t>
      </w:r>
      <w:r w:rsidR="004C1827" w:rsidRPr="00F65B27">
        <w:t>,</w:t>
      </w:r>
      <w:r w:rsidRPr="00F65B27">
        <w:t xml:space="preserve"> but giving more specific details.</w:t>
      </w:r>
    </w:p>
    <w:p w:rsidR="004C1827" w:rsidRDefault="001C4054" w:rsidP="005F0C09">
      <w:pPr>
        <w:pStyle w:val="Heading2"/>
      </w:pPr>
      <w:bookmarkStart w:id="2" w:name="_Toc484978861"/>
      <w:r>
        <w:t>Problem Recognition</w:t>
      </w:r>
      <w:bookmarkEnd w:id="2"/>
    </w:p>
    <w:p w:rsidR="001C4054" w:rsidRDefault="001C4054" w:rsidP="004C1827">
      <w:r w:rsidRPr="004C1827">
        <w:t>What is the problem?</w:t>
      </w:r>
      <w:r w:rsidR="004C1827">
        <w:t xml:space="preserve"> Describe what the scenario and what the user wants to do. What will your new system do instead?</w:t>
      </w:r>
    </w:p>
    <w:p w:rsidR="004C1827" w:rsidRPr="004C1827" w:rsidRDefault="004C1827" w:rsidP="004C1827"/>
    <w:p w:rsidR="004C1827" w:rsidRDefault="001C4054" w:rsidP="005F0C09">
      <w:pPr>
        <w:pStyle w:val="ListBullet"/>
        <w:numPr>
          <w:ilvl w:val="0"/>
          <w:numId w:val="0"/>
        </w:numPr>
        <w:ind w:left="360" w:hanging="360"/>
        <w:rPr>
          <w:rStyle w:val="Heading2Char"/>
        </w:rPr>
      </w:pPr>
      <w:bookmarkStart w:id="3" w:name="_Toc484978862"/>
      <w:r w:rsidRPr="005F0C09">
        <w:rPr>
          <w:rStyle w:val="Heading2Char"/>
        </w:rPr>
        <w:t>Problem decomposition</w:t>
      </w:r>
      <w:bookmarkEnd w:id="3"/>
      <w:r w:rsidRPr="005F0C09">
        <w:rPr>
          <w:rStyle w:val="Heading2Char"/>
        </w:rPr>
        <w:t xml:space="preserve"> </w:t>
      </w:r>
    </w:p>
    <w:p w:rsidR="001C4054" w:rsidRPr="004C1827" w:rsidRDefault="004C1827" w:rsidP="004C1827">
      <w:r>
        <w:rPr>
          <w:rFonts w:eastAsiaTheme="majorEastAsia"/>
        </w:rPr>
        <w:t>Use t</w:t>
      </w:r>
      <w:r w:rsidR="001C4054" w:rsidRPr="004C1827">
        <w:rPr>
          <w:rFonts w:eastAsiaTheme="majorEastAsia"/>
        </w:rPr>
        <w:t xml:space="preserve">op down design </w:t>
      </w:r>
      <w:r>
        <w:rPr>
          <w:rFonts w:eastAsiaTheme="majorEastAsia"/>
        </w:rPr>
        <w:t xml:space="preserve">(Stepwise refinement or other </w:t>
      </w:r>
      <w:r w:rsidR="001C4054" w:rsidRPr="004C1827">
        <w:rPr>
          <w:rFonts w:eastAsiaTheme="majorEastAsia"/>
        </w:rPr>
        <w:t>problem decomposition</w:t>
      </w:r>
      <w:r>
        <w:rPr>
          <w:rFonts w:eastAsiaTheme="majorEastAsia"/>
        </w:rPr>
        <w:t xml:space="preserve"> technique)</w:t>
      </w:r>
      <w:r w:rsidR="001C4054" w:rsidRPr="004C1827">
        <w:rPr>
          <w:rFonts w:eastAsiaTheme="majorEastAsia"/>
        </w:rPr>
        <w:t xml:space="preserve"> to break down the problem and use divide and</w:t>
      </w:r>
      <w:r w:rsidR="001C4054" w:rsidRPr="004C1827">
        <w:t xml:space="preserve"> conquer to identify manageable chunks</w:t>
      </w:r>
      <w:r>
        <w:t>. A diagrammatic representation here is good. You could use a modular overview, UML class diagrams etc.</w:t>
      </w:r>
    </w:p>
    <w:p w:rsidR="004C1827" w:rsidRDefault="004C1827" w:rsidP="005F0C09">
      <w:pPr>
        <w:pStyle w:val="Heading2"/>
      </w:pPr>
      <w:bookmarkStart w:id="4" w:name="_Toc484978863"/>
      <w:r>
        <w:t>Computational methods</w:t>
      </w:r>
      <w:bookmarkEnd w:id="4"/>
    </w:p>
    <w:p w:rsidR="001C4054" w:rsidRDefault="001C4054" w:rsidP="004C1827">
      <w:r>
        <w:t xml:space="preserve">What other computational methods could be used to solve </w:t>
      </w:r>
      <w:r w:rsidR="004C1827">
        <w:t xml:space="preserve">parts of </w:t>
      </w:r>
      <w:r>
        <w:t>the problem and why?</w:t>
      </w:r>
      <w:r w:rsidR="00F65B27">
        <w:t xml:space="preserve"> Possible techniques that you may consider include:</w:t>
      </w:r>
    </w:p>
    <w:p w:rsidR="00F65B27" w:rsidRDefault="00F65B27" w:rsidP="004C1827"/>
    <w:p w:rsidR="001C4054" w:rsidRPr="00F65B27" w:rsidRDefault="001C4054" w:rsidP="001C4054">
      <w:pPr>
        <w:pStyle w:val="ListBullet"/>
        <w:tabs>
          <w:tab w:val="clear" w:pos="360"/>
          <w:tab w:val="num" w:pos="720"/>
        </w:tabs>
        <w:ind w:left="720"/>
      </w:pPr>
      <w:r w:rsidRPr="00F65B27">
        <w:t>Abstraction</w:t>
      </w:r>
    </w:p>
    <w:p w:rsidR="001C4054" w:rsidRPr="00F65B27" w:rsidRDefault="001C4054" w:rsidP="001C4054">
      <w:pPr>
        <w:pStyle w:val="ListBullet"/>
        <w:tabs>
          <w:tab w:val="clear" w:pos="360"/>
          <w:tab w:val="num" w:pos="720"/>
        </w:tabs>
        <w:ind w:left="720"/>
      </w:pPr>
      <w:r w:rsidRPr="00F65B27">
        <w:t>Backtracking</w:t>
      </w:r>
    </w:p>
    <w:p w:rsidR="001C4054" w:rsidRPr="00F65B27" w:rsidRDefault="001C4054" w:rsidP="001C4054">
      <w:pPr>
        <w:pStyle w:val="ListBullet"/>
        <w:tabs>
          <w:tab w:val="clear" w:pos="360"/>
          <w:tab w:val="num" w:pos="720"/>
        </w:tabs>
        <w:ind w:left="720"/>
      </w:pPr>
      <w:r w:rsidRPr="00F65B27">
        <w:t>Data mining</w:t>
      </w:r>
    </w:p>
    <w:p w:rsidR="001C4054" w:rsidRPr="00F65B27" w:rsidRDefault="001C4054" w:rsidP="001C4054">
      <w:pPr>
        <w:pStyle w:val="ListBullet"/>
        <w:tabs>
          <w:tab w:val="clear" w:pos="360"/>
          <w:tab w:val="num" w:pos="720"/>
        </w:tabs>
        <w:ind w:left="720"/>
      </w:pPr>
      <w:r w:rsidRPr="00F65B27">
        <w:t>Heuristics</w:t>
      </w:r>
    </w:p>
    <w:p w:rsidR="001C4054" w:rsidRPr="00F65B27" w:rsidRDefault="001C4054" w:rsidP="001C4054">
      <w:pPr>
        <w:pStyle w:val="ListBullet"/>
        <w:tabs>
          <w:tab w:val="clear" w:pos="360"/>
          <w:tab w:val="num" w:pos="720"/>
        </w:tabs>
        <w:ind w:left="720"/>
      </w:pPr>
      <w:r w:rsidRPr="00F65B27">
        <w:t>Performance modelling</w:t>
      </w:r>
    </w:p>
    <w:p w:rsidR="001C4054" w:rsidRPr="00F65B27" w:rsidRDefault="001C4054" w:rsidP="001C4054">
      <w:pPr>
        <w:pStyle w:val="ListBullet"/>
        <w:tabs>
          <w:tab w:val="clear" w:pos="360"/>
          <w:tab w:val="num" w:pos="720"/>
        </w:tabs>
        <w:ind w:left="720"/>
      </w:pPr>
      <w:r w:rsidRPr="00F65B27">
        <w:t>Pipelining</w:t>
      </w:r>
    </w:p>
    <w:p w:rsidR="001C4054" w:rsidRPr="00F65B27" w:rsidRDefault="001C4054" w:rsidP="001C4054">
      <w:pPr>
        <w:pStyle w:val="ListBullet"/>
        <w:tabs>
          <w:tab w:val="clear" w:pos="360"/>
          <w:tab w:val="num" w:pos="720"/>
        </w:tabs>
        <w:ind w:left="720"/>
      </w:pPr>
      <w:r w:rsidRPr="00F65B27">
        <w:t>Visualisation</w:t>
      </w:r>
    </w:p>
    <w:p w:rsidR="001C4054" w:rsidRDefault="001C4054" w:rsidP="001C4054">
      <w:pPr>
        <w:pStyle w:val="ListBullet"/>
        <w:numPr>
          <w:ilvl w:val="0"/>
          <w:numId w:val="0"/>
        </w:numPr>
        <w:ind w:left="360" w:hanging="360"/>
        <w:rPr>
          <w:szCs w:val="20"/>
        </w:rPr>
      </w:pPr>
    </w:p>
    <w:p w:rsidR="004A3DD2" w:rsidRDefault="004A3DD2">
      <w:pPr>
        <w:spacing w:after="200" w:line="276" w:lineRule="auto"/>
        <w:rPr>
          <w:b/>
          <w:szCs w:val="20"/>
        </w:rPr>
      </w:pPr>
      <w:r>
        <w:rPr>
          <w:b/>
          <w:szCs w:val="20"/>
        </w:rPr>
        <w:br w:type="page"/>
      </w:r>
    </w:p>
    <w:p w:rsidR="001C4054" w:rsidRPr="004A3DD2" w:rsidRDefault="001C4054" w:rsidP="005F0C09">
      <w:pPr>
        <w:pStyle w:val="Heading1"/>
      </w:pPr>
      <w:bookmarkStart w:id="5" w:name="_Toc484978864"/>
      <w:r w:rsidRPr="004A3DD2">
        <w:lastRenderedPageBreak/>
        <w:t>Stakeholders</w:t>
      </w:r>
      <w:bookmarkEnd w:id="5"/>
    </w:p>
    <w:p w:rsidR="001C4054" w:rsidRDefault="00F65B27" w:rsidP="00F65B27">
      <w:pPr>
        <w:pStyle w:val="ListBullet"/>
        <w:numPr>
          <w:ilvl w:val="0"/>
          <w:numId w:val="0"/>
        </w:numPr>
        <w:ind w:left="360" w:hanging="360"/>
        <w:rPr>
          <w:szCs w:val="20"/>
        </w:rPr>
      </w:pPr>
      <w:r>
        <w:rPr>
          <w:szCs w:val="20"/>
        </w:rPr>
        <w:t>This short description (</w:t>
      </w:r>
      <w:r w:rsidR="001C4054">
        <w:rPr>
          <w:szCs w:val="20"/>
        </w:rPr>
        <w:t>½ - 1</w:t>
      </w:r>
      <w:r w:rsidR="001C4054" w:rsidRPr="00DA7508">
        <w:rPr>
          <w:szCs w:val="20"/>
        </w:rPr>
        <w:t xml:space="preserve"> side of A4</w:t>
      </w:r>
      <w:r>
        <w:rPr>
          <w:szCs w:val="20"/>
        </w:rPr>
        <w:t>) about which the mark scheme says:</w:t>
      </w:r>
    </w:p>
    <w:p w:rsidR="00F65B27" w:rsidRDefault="00F65B27" w:rsidP="00F65B27">
      <w:pPr>
        <w:pStyle w:val="ListBullet"/>
        <w:numPr>
          <w:ilvl w:val="0"/>
          <w:numId w:val="0"/>
        </w:numPr>
        <w:ind w:left="360" w:hanging="360"/>
        <w:rPr>
          <w:szCs w:val="20"/>
        </w:rPr>
      </w:pPr>
    </w:p>
    <w:p w:rsidR="00F65B27" w:rsidRPr="00D60A6E" w:rsidRDefault="00D60A6E" w:rsidP="00F65B27">
      <w:pPr>
        <w:autoSpaceDE w:val="0"/>
        <w:autoSpaceDN w:val="0"/>
        <w:adjustRightInd w:val="0"/>
        <w:rPr>
          <w:i/>
          <w:color w:val="FF0000"/>
          <w:szCs w:val="20"/>
        </w:rPr>
      </w:pPr>
      <w:r>
        <w:rPr>
          <w:rFonts w:ascii="Calibri" w:eastAsiaTheme="minorHAnsi" w:hAnsi="Calibri" w:cs="Calibri"/>
          <w:i/>
          <w:color w:val="FF0000"/>
          <w:sz w:val="22"/>
          <w:szCs w:val="22"/>
        </w:rPr>
        <w:t xml:space="preserve">3.1.2 (a) </w:t>
      </w:r>
      <w:r w:rsidR="00F65B27" w:rsidRPr="00D60A6E">
        <w:rPr>
          <w:rFonts w:ascii="Calibri" w:eastAsiaTheme="minorHAnsi" w:hAnsi="Calibri" w:cs="Calibri"/>
          <w:i/>
          <w:color w:val="FF0000"/>
          <w:sz w:val="22"/>
          <w:szCs w:val="22"/>
        </w:rPr>
        <w:t>Identify and describe those who will have an interest in the solution explaining how the solution is appropriate to their needs (this may be named individuals, groups or persona that describes the target end user).</w:t>
      </w:r>
    </w:p>
    <w:p w:rsidR="00983833" w:rsidRDefault="00983833" w:rsidP="00983833">
      <w:pPr>
        <w:pStyle w:val="ListBullet"/>
        <w:numPr>
          <w:ilvl w:val="0"/>
          <w:numId w:val="0"/>
        </w:numPr>
        <w:rPr>
          <w:szCs w:val="20"/>
        </w:rPr>
      </w:pPr>
    </w:p>
    <w:p w:rsidR="00F65B27" w:rsidRDefault="00CF12ED" w:rsidP="00983833">
      <w:pPr>
        <w:pStyle w:val="ListBullet"/>
        <w:numPr>
          <w:ilvl w:val="0"/>
          <w:numId w:val="0"/>
        </w:numPr>
        <w:rPr>
          <w:szCs w:val="20"/>
        </w:rPr>
      </w:pPr>
      <w:r>
        <w:rPr>
          <w:szCs w:val="20"/>
        </w:rPr>
        <w:t>Sample questions that you could use to complete this section include:</w:t>
      </w:r>
    </w:p>
    <w:p w:rsidR="00CF12ED" w:rsidRPr="00983833" w:rsidRDefault="00CF12ED" w:rsidP="00CF12ED">
      <w:pPr>
        <w:widowControl w:val="0"/>
        <w:autoSpaceDE w:val="0"/>
        <w:autoSpaceDN w:val="0"/>
        <w:adjustRightInd w:val="0"/>
        <w:ind w:left="357" w:hanging="357"/>
        <w:jc w:val="both"/>
        <w:rPr>
          <w:rFonts w:asciiTheme="minorHAnsi" w:hAnsiTheme="minorHAnsi" w:cstheme="minorHAnsi"/>
          <w:szCs w:val="20"/>
        </w:rPr>
      </w:pPr>
    </w:p>
    <w:p w:rsidR="00CF12ED" w:rsidRPr="00CF12ED" w:rsidRDefault="00CF12ED" w:rsidP="00CF12ED">
      <w:pPr>
        <w:widowControl w:val="0"/>
        <w:numPr>
          <w:ilvl w:val="0"/>
          <w:numId w:val="13"/>
        </w:numPr>
        <w:autoSpaceDE w:val="0"/>
        <w:autoSpaceDN w:val="0"/>
        <w:adjustRightInd w:val="0"/>
        <w:jc w:val="both"/>
      </w:pPr>
      <w:r w:rsidRPr="00CF12ED">
        <w:t xml:space="preserve">What is the name of the client/organisation?  </w:t>
      </w:r>
    </w:p>
    <w:p w:rsidR="00CF12ED" w:rsidRPr="00CF12ED" w:rsidRDefault="00CF12ED" w:rsidP="00CF12ED">
      <w:pPr>
        <w:widowControl w:val="0"/>
        <w:numPr>
          <w:ilvl w:val="0"/>
          <w:numId w:val="13"/>
        </w:numPr>
        <w:autoSpaceDE w:val="0"/>
        <w:autoSpaceDN w:val="0"/>
        <w:adjustRightInd w:val="0"/>
        <w:jc w:val="both"/>
      </w:pPr>
      <w:r w:rsidRPr="00CF12ED">
        <w:t xml:space="preserve">What does it do?  </w:t>
      </w:r>
    </w:p>
    <w:p w:rsidR="00CF12ED" w:rsidRPr="00CF12ED" w:rsidRDefault="00CF12ED" w:rsidP="00CF12ED">
      <w:pPr>
        <w:widowControl w:val="0"/>
        <w:numPr>
          <w:ilvl w:val="0"/>
          <w:numId w:val="13"/>
        </w:numPr>
        <w:autoSpaceDE w:val="0"/>
        <w:autoSpaceDN w:val="0"/>
        <w:adjustRightInd w:val="0"/>
        <w:jc w:val="both"/>
      </w:pPr>
      <w:r w:rsidRPr="00CF12ED">
        <w:t xml:space="preserve">Where is it located?  </w:t>
      </w:r>
    </w:p>
    <w:p w:rsidR="00CF12ED" w:rsidRPr="00CF12ED" w:rsidRDefault="00CF12ED" w:rsidP="00CF12ED">
      <w:pPr>
        <w:widowControl w:val="0"/>
        <w:numPr>
          <w:ilvl w:val="0"/>
          <w:numId w:val="13"/>
        </w:numPr>
        <w:autoSpaceDE w:val="0"/>
        <w:autoSpaceDN w:val="0"/>
        <w:adjustRightInd w:val="0"/>
        <w:jc w:val="both"/>
      </w:pPr>
      <w:r w:rsidRPr="00CF12ED">
        <w:t xml:space="preserve">How many people does it employ?  </w:t>
      </w:r>
    </w:p>
    <w:p w:rsidR="00CF12ED" w:rsidRPr="00CF12ED" w:rsidRDefault="00CF12ED" w:rsidP="00CF12ED">
      <w:pPr>
        <w:widowControl w:val="0"/>
        <w:numPr>
          <w:ilvl w:val="0"/>
          <w:numId w:val="13"/>
        </w:numPr>
        <w:autoSpaceDE w:val="0"/>
        <w:autoSpaceDN w:val="0"/>
        <w:adjustRightInd w:val="0"/>
        <w:jc w:val="both"/>
      </w:pPr>
      <w:r w:rsidRPr="00CF12ED">
        <w:t xml:space="preserve">How many shops/head offices are there? </w:t>
      </w:r>
    </w:p>
    <w:p w:rsidR="00CF12ED" w:rsidRPr="00CF12ED" w:rsidRDefault="00CF12ED" w:rsidP="00CF12ED">
      <w:pPr>
        <w:widowControl w:val="0"/>
        <w:numPr>
          <w:ilvl w:val="0"/>
          <w:numId w:val="13"/>
        </w:numPr>
        <w:autoSpaceDE w:val="0"/>
        <w:autoSpaceDN w:val="0"/>
        <w:adjustRightInd w:val="0"/>
        <w:jc w:val="both"/>
      </w:pPr>
      <w:r w:rsidRPr="00CF12ED">
        <w:t>What are the names and positions held of people who are going to be involved with the project?</w:t>
      </w:r>
    </w:p>
    <w:p w:rsidR="00CF12ED" w:rsidRPr="00CF12ED" w:rsidRDefault="00CF12ED" w:rsidP="00CF12ED">
      <w:pPr>
        <w:widowControl w:val="0"/>
        <w:numPr>
          <w:ilvl w:val="0"/>
          <w:numId w:val="13"/>
        </w:numPr>
        <w:autoSpaceDE w:val="0"/>
        <w:autoSpaceDN w:val="0"/>
        <w:adjustRightInd w:val="0"/>
        <w:jc w:val="both"/>
      </w:pPr>
      <w:r w:rsidRPr="00CF12ED">
        <w:t xml:space="preserve">Who are the intended users? </w:t>
      </w:r>
    </w:p>
    <w:p w:rsidR="00CF12ED" w:rsidRPr="00CF12ED" w:rsidRDefault="00CF12ED" w:rsidP="00CF12ED">
      <w:pPr>
        <w:widowControl w:val="0"/>
        <w:numPr>
          <w:ilvl w:val="0"/>
          <w:numId w:val="13"/>
        </w:numPr>
        <w:autoSpaceDE w:val="0"/>
        <w:autoSpaceDN w:val="0"/>
        <w:adjustRightInd w:val="0"/>
        <w:jc w:val="both"/>
      </w:pPr>
      <w:r w:rsidRPr="00CF12ED">
        <w:t>How will they use the proposed solution?</w:t>
      </w:r>
    </w:p>
    <w:p w:rsidR="00CF12ED" w:rsidRPr="00CF12ED" w:rsidRDefault="00CF12ED" w:rsidP="00CF12ED">
      <w:pPr>
        <w:widowControl w:val="0"/>
        <w:numPr>
          <w:ilvl w:val="0"/>
          <w:numId w:val="13"/>
        </w:numPr>
        <w:autoSpaceDE w:val="0"/>
        <w:autoSpaceDN w:val="0"/>
        <w:adjustRightInd w:val="0"/>
        <w:jc w:val="both"/>
      </w:pPr>
      <w:r w:rsidRPr="00CF12ED">
        <w:t>How is it appropriate to their needs?</w:t>
      </w:r>
    </w:p>
    <w:p w:rsidR="00CF12ED" w:rsidRDefault="00CF12ED" w:rsidP="00983833">
      <w:pPr>
        <w:pStyle w:val="ListBullet"/>
        <w:numPr>
          <w:ilvl w:val="0"/>
          <w:numId w:val="0"/>
        </w:numPr>
        <w:rPr>
          <w:szCs w:val="20"/>
        </w:rPr>
      </w:pPr>
    </w:p>
    <w:p w:rsidR="00F65B27" w:rsidRDefault="00F65B27" w:rsidP="00983833">
      <w:pPr>
        <w:pStyle w:val="ListBullet"/>
        <w:numPr>
          <w:ilvl w:val="0"/>
          <w:numId w:val="0"/>
        </w:numPr>
        <w:rPr>
          <w:szCs w:val="20"/>
        </w:rPr>
      </w:pPr>
    </w:p>
    <w:p w:rsidR="00983833" w:rsidRDefault="00983833" w:rsidP="00983833">
      <w:pPr>
        <w:pStyle w:val="ListBullet"/>
        <w:numPr>
          <w:ilvl w:val="0"/>
          <w:numId w:val="0"/>
        </w:numPr>
        <w:jc w:val="center"/>
        <w:rPr>
          <w:szCs w:val="20"/>
        </w:rPr>
      </w:pPr>
    </w:p>
    <w:p w:rsidR="00983833" w:rsidRPr="00DA7508" w:rsidRDefault="00983833" w:rsidP="00983833">
      <w:pPr>
        <w:pStyle w:val="ListBullet"/>
        <w:numPr>
          <w:ilvl w:val="0"/>
          <w:numId w:val="0"/>
        </w:numPr>
        <w:jc w:val="center"/>
        <w:rPr>
          <w:szCs w:val="20"/>
        </w:rPr>
      </w:pPr>
    </w:p>
    <w:p w:rsidR="009301DD" w:rsidRDefault="009301DD" w:rsidP="009301DD">
      <w:pPr>
        <w:pStyle w:val="ListBullet"/>
        <w:numPr>
          <w:ilvl w:val="0"/>
          <w:numId w:val="0"/>
        </w:numPr>
        <w:rPr>
          <w:szCs w:val="20"/>
        </w:rPr>
      </w:pPr>
    </w:p>
    <w:p w:rsidR="004A3DD2" w:rsidRDefault="004A3DD2">
      <w:pPr>
        <w:spacing w:after="200" w:line="276" w:lineRule="auto"/>
        <w:rPr>
          <w:b/>
          <w:szCs w:val="20"/>
        </w:rPr>
      </w:pPr>
      <w:r>
        <w:rPr>
          <w:b/>
          <w:szCs w:val="20"/>
        </w:rPr>
        <w:br w:type="page"/>
      </w:r>
    </w:p>
    <w:p w:rsidR="004A3DD2" w:rsidRPr="004A3DD2" w:rsidRDefault="004A3DD2" w:rsidP="005F0C09">
      <w:pPr>
        <w:pStyle w:val="Heading1"/>
      </w:pPr>
      <w:bookmarkStart w:id="6" w:name="_Toc484978865"/>
      <w:r w:rsidRPr="004A3DD2">
        <w:lastRenderedPageBreak/>
        <w:t>Further investigation</w:t>
      </w:r>
      <w:bookmarkEnd w:id="6"/>
    </w:p>
    <w:p w:rsidR="004A3DD2" w:rsidRDefault="004A3DD2" w:rsidP="009301DD">
      <w:pPr>
        <w:pStyle w:val="ListBullet"/>
        <w:numPr>
          <w:ilvl w:val="0"/>
          <w:numId w:val="0"/>
        </w:numPr>
        <w:rPr>
          <w:szCs w:val="20"/>
        </w:rPr>
      </w:pPr>
    </w:p>
    <w:p w:rsidR="004A3DD2" w:rsidRPr="005925DA" w:rsidRDefault="004A3DD2" w:rsidP="004A3DD2">
      <w:r w:rsidRPr="005925DA">
        <w:t>Your problem definition outlined the existing system.  The Investigation develops this but is about defining your client’s requirements – finding out what they want the new system to do</w:t>
      </w:r>
      <w:r w:rsidR="00CF12ED" w:rsidRPr="005925DA">
        <w:t xml:space="preserve"> and if alternatives exist. There is obviously no point in creating a new system to fulfil a function carried out by one that is already available. </w:t>
      </w:r>
      <w:r w:rsidRPr="005925DA">
        <w:t xml:space="preserve">This </w:t>
      </w:r>
      <w:r w:rsidR="00CF12ED" w:rsidRPr="005925DA">
        <w:t xml:space="preserve">process of investigation </w:t>
      </w:r>
      <w:r w:rsidRPr="005925DA">
        <w:t xml:space="preserve">is systems analysis.  </w:t>
      </w:r>
    </w:p>
    <w:p w:rsidR="004A3DD2" w:rsidRDefault="004A3DD2" w:rsidP="004A3DD2">
      <w:pPr>
        <w:rPr>
          <w:rFonts w:asciiTheme="minorHAnsi" w:hAnsiTheme="minorHAnsi" w:cstheme="minorHAnsi"/>
        </w:rPr>
      </w:pPr>
    </w:p>
    <w:p w:rsidR="00A23AB5" w:rsidRPr="005925DA" w:rsidRDefault="00A23AB5" w:rsidP="004A3DD2">
      <w:r w:rsidRPr="005925DA">
        <w:t>The mark scheme says:</w:t>
      </w:r>
    </w:p>
    <w:p w:rsidR="00A23AB5" w:rsidRPr="00D60A6E" w:rsidRDefault="00D60A6E" w:rsidP="00A23AB5">
      <w:pPr>
        <w:autoSpaceDE w:val="0"/>
        <w:autoSpaceDN w:val="0"/>
        <w:adjustRightInd w:val="0"/>
        <w:rPr>
          <w:i/>
          <w:color w:val="FF0000"/>
        </w:rPr>
      </w:pPr>
      <w:r>
        <w:rPr>
          <w:rFonts w:eastAsiaTheme="minorHAnsi"/>
          <w:i/>
          <w:color w:val="FF0000"/>
        </w:rPr>
        <w:t xml:space="preserve">3.1.3 (a) </w:t>
      </w:r>
      <w:r w:rsidR="00A23AB5" w:rsidRPr="005925DA">
        <w:rPr>
          <w:rFonts w:eastAsiaTheme="minorHAnsi"/>
          <w:b/>
          <w:i/>
          <w:color w:val="FF0000"/>
        </w:rPr>
        <w:t>Research the problem and solutions to similar problems</w:t>
      </w:r>
      <w:r w:rsidR="00A23AB5" w:rsidRPr="00D60A6E">
        <w:rPr>
          <w:rFonts w:eastAsiaTheme="minorHAnsi"/>
          <w:i/>
          <w:color w:val="FF0000"/>
        </w:rPr>
        <w:t xml:space="preserve"> to identify and justify suitable approaches to a solution.</w:t>
      </w:r>
    </w:p>
    <w:p w:rsidR="004A3DD2" w:rsidRPr="005925DA" w:rsidRDefault="004A3DD2" w:rsidP="005F0C09">
      <w:pPr>
        <w:pStyle w:val="Heading2"/>
      </w:pPr>
      <w:bookmarkStart w:id="7" w:name="_Toc114883140"/>
      <w:bookmarkStart w:id="8" w:name="_Toc484978866"/>
      <w:r w:rsidRPr="005925DA">
        <w:t>Investigation into the current system to find more information about the problem</w:t>
      </w:r>
      <w:bookmarkEnd w:id="7"/>
      <w:bookmarkEnd w:id="8"/>
    </w:p>
    <w:p w:rsidR="004A3DD2" w:rsidRPr="005925DA" w:rsidRDefault="004A3DD2" w:rsidP="004A3DD2">
      <w:r w:rsidRPr="005925DA">
        <w:t>Firstly, you need to develop an understanding of what the current system is. You need to do some research and find out some detailed information about the system as it currently stands, and the problems with it.</w:t>
      </w:r>
    </w:p>
    <w:p w:rsidR="004A3DD2" w:rsidRPr="005925DA" w:rsidRDefault="004A3DD2" w:rsidP="004A3DD2"/>
    <w:p w:rsidR="004A3DD2" w:rsidRPr="005925DA" w:rsidRDefault="004A3DD2" w:rsidP="004A3DD2">
      <w:r w:rsidRPr="005925DA">
        <w:t>You have to do this by investigating the current system which is in use at the moment by finding out the facts and then recording them for analysis purposes.  Remember your intention is to end up with detailed information on the current system and how the problem fits into the current system.</w:t>
      </w:r>
    </w:p>
    <w:p w:rsidR="00CF12ED" w:rsidRDefault="00CF12ED" w:rsidP="004A3DD2">
      <w:pPr>
        <w:rPr>
          <w:rFonts w:asciiTheme="minorHAnsi" w:hAnsiTheme="minorHAnsi" w:cstheme="minorHAnsi"/>
        </w:rPr>
      </w:pPr>
    </w:p>
    <w:p w:rsidR="004A3DD2" w:rsidRPr="004C1827" w:rsidRDefault="004A3DD2" w:rsidP="004C1827">
      <w:pPr>
        <w:jc w:val="center"/>
      </w:pPr>
      <w:r w:rsidRPr="004C1827">
        <w:rPr>
          <w:noProof/>
          <w:lang w:eastAsia="en-GB"/>
        </w:rPr>
        <w:drawing>
          <wp:inline distT="0" distB="0" distL="0" distR="0" wp14:anchorId="046BE301" wp14:editId="39F06359">
            <wp:extent cx="5720080" cy="4146550"/>
            <wp:effectExtent l="19050" t="19050" r="13970" b="25400"/>
            <wp:docPr id="3" name="Picture 3" descr="Description: O:\Teachers\By Subject\ICT Dep't\A Levels\ICT A Level\G063\3 Requirements investigation\Cartoon_Dilbert_Software_d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O:\Teachers\By Subject\ICT Dep't\A Levels\ICT A Level\G063\3 Requirements investigation\Cartoon_Dilbert_Software_desig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4146550"/>
                    </a:xfrm>
                    <a:prstGeom prst="rect">
                      <a:avLst/>
                    </a:prstGeom>
                    <a:noFill/>
                    <a:ln w="9525" cmpd="sng">
                      <a:solidFill>
                        <a:srgbClr val="000000"/>
                      </a:solidFill>
                      <a:miter lim="800000"/>
                      <a:headEnd/>
                      <a:tailEnd/>
                    </a:ln>
                    <a:effectLst/>
                  </pic:spPr>
                </pic:pic>
              </a:graphicData>
            </a:graphic>
          </wp:inline>
        </w:drawing>
      </w:r>
    </w:p>
    <w:p w:rsidR="004A3DD2" w:rsidRDefault="004A3DD2" w:rsidP="004A3DD2">
      <w:pPr>
        <w:rPr>
          <w:rFonts w:asciiTheme="minorHAnsi" w:hAnsiTheme="minorHAnsi" w:cstheme="minorHAnsi"/>
          <w:szCs w:val="20"/>
        </w:rPr>
      </w:pPr>
    </w:p>
    <w:p w:rsidR="004A3DD2" w:rsidRDefault="004A3DD2" w:rsidP="004A3DD2">
      <w:pPr>
        <w:pStyle w:val="ListBullet"/>
        <w:numPr>
          <w:ilvl w:val="0"/>
          <w:numId w:val="0"/>
        </w:numPr>
        <w:tabs>
          <w:tab w:val="left" w:pos="720"/>
        </w:tabs>
        <w:ind w:left="360" w:hanging="360"/>
        <w:rPr>
          <w:rFonts w:asciiTheme="minorHAnsi" w:hAnsiTheme="minorHAnsi" w:cstheme="minorHAnsi"/>
          <w:szCs w:val="20"/>
        </w:rPr>
      </w:pPr>
    </w:p>
    <w:p w:rsidR="004A3DD2" w:rsidRPr="005F0C09" w:rsidRDefault="004A3DD2" w:rsidP="005F0C09">
      <w:pPr>
        <w:rPr>
          <w:b/>
        </w:rPr>
      </w:pPr>
      <w:r w:rsidRPr="005F0C09">
        <w:rPr>
          <w:b/>
        </w:rPr>
        <w:t>Fact Finding</w:t>
      </w:r>
    </w:p>
    <w:p w:rsidR="004A3DD2" w:rsidRPr="005925DA" w:rsidRDefault="004A3DD2" w:rsidP="004A3DD2">
      <w:r w:rsidRPr="005925DA">
        <w:t>Fact finding is about looking for answers for questions.  The questions you should be trying to answer are based around the four areas below:</w:t>
      </w:r>
    </w:p>
    <w:p w:rsidR="004A3DD2" w:rsidRPr="005925DA" w:rsidRDefault="004A3DD2" w:rsidP="004A3DD2"/>
    <w:p w:rsidR="004A3DD2" w:rsidRPr="005925DA" w:rsidRDefault="004A3DD2" w:rsidP="004A3DD2">
      <w:pPr>
        <w:pStyle w:val="ListParagraph"/>
        <w:numPr>
          <w:ilvl w:val="0"/>
          <w:numId w:val="7"/>
        </w:numPr>
      </w:pPr>
      <w:r w:rsidRPr="005925DA">
        <w:t>Input</w:t>
      </w:r>
    </w:p>
    <w:p w:rsidR="004A3DD2" w:rsidRPr="005925DA" w:rsidRDefault="004A3DD2" w:rsidP="004A3DD2">
      <w:pPr>
        <w:pStyle w:val="ListParagraph"/>
        <w:numPr>
          <w:ilvl w:val="0"/>
          <w:numId w:val="7"/>
        </w:numPr>
      </w:pPr>
      <w:r w:rsidRPr="005925DA">
        <w:t>Processing</w:t>
      </w:r>
    </w:p>
    <w:p w:rsidR="004A3DD2" w:rsidRPr="005925DA" w:rsidRDefault="004A3DD2" w:rsidP="004A3DD2">
      <w:pPr>
        <w:pStyle w:val="ListParagraph"/>
        <w:numPr>
          <w:ilvl w:val="0"/>
          <w:numId w:val="7"/>
        </w:numPr>
      </w:pPr>
      <w:r w:rsidRPr="005925DA">
        <w:t>Output</w:t>
      </w:r>
    </w:p>
    <w:p w:rsidR="004A3DD2" w:rsidRPr="005925DA" w:rsidRDefault="004A3DD2" w:rsidP="004A3DD2">
      <w:pPr>
        <w:pStyle w:val="ListParagraph"/>
        <w:numPr>
          <w:ilvl w:val="0"/>
          <w:numId w:val="7"/>
        </w:numPr>
      </w:pPr>
      <w:r w:rsidRPr="005925DA">
        <w:t>Storage (file structures)</w:t>
      </w:r>
    </w:p>
    <w:p w:rsidR="004A3DD2" w:rsidRPr="005925DA" w:rsidRDefault="004A3DD2" w:rsidP="004A3DD2"/>
    <w:p w:rsidR="004A3DD2" w:rsidRPr="005925DA" w:rsidRDefault="004A3DD2" w:rsidP="004A3DD2">
      <w:r w:rsidRPr="005925DA">
        <w:t xml:space="preserve">There are different methods of fact-finding. They include: </w:t>
      </w:r>
    </w:p>
    <w:p w:rsidR="004A3DD2" w:rsidRPr="005925DA" w:rsidRDefault="004A3DD2" w:rsidP="004A3DD2">
      <w:pPr>
        <w:pStyle w:val="ListParagraph"/>
        <w:numPr>
          <w:ilvl w:val="0"/>
          <w:numId w:val="8"/>
        </w:numPr>
      </w:pPr>
      <w:r w:rsidRPr="005925DA">
        <w:t>Questionnaires</w:t>
      </w:r>
    </w:p>
    <w:p w:rsidR="004A3DD2" w:rsidRPr="005925DA" w:rsidRDefault="004A3DD2" w:rsidP="004A3DD2">
      <w:pPr>
        <w:pStyle w:val="ListParagraph"/>
        <w:numPr>
          <w:ilvl w:val="0"/>
          <w:numId w:val="8"/>
        </w:numPr>
      </w:pPr>
      <w:r w:rsidRPr="005925DA">
        <w:t>Interviews and user meetings/groups</w:t>
      </w:r>
    </w:p>
    <w:p w:rsidR="004A3DD2" w:rsidRPr="005925DA" w:rsidRDefault="004A3DD2" w:rsidP="004A3DD2">
      <w:pPr>
        <w:pStyle w:val="ListParagraph"/>
        <w:numPr>
          <w:ilvl w:val="0"/>
          <w:numId w:val="8"/>
        </w:numPr>
      </w:pPr>
      <w:r w:rsidRPr="005925DA">
        <w:t>Observations of the current system in use</w:t>
      </w:r>
    </w:p>
    <w:p w:rsidR="004A3DD2" w:rsidRPr="005925DA" w:rsidRDefault="004A3DD2" w:rsidP="004A3DD2">
      <w:pPr>
        <w:pStyle w:val="ListParagraph"/>
        <w:numPr>
          <w:ilvl w:val="0"/>
          <w:numId w:val="8"/>
        </w:numPr>
      </w:pPr>
      <w:r w:rsidRPr="005925DA">
        <w:t xml:space="preserve">Document analysis </w:t>
      </w:r>
    </w:p>
    <w:p w:rsidR="004A3DD2" w:rsidRDefault="004A3DD2" w:rsidP="004A3DD2">
      <w:pPr>
        <w:rPr>
          <w:rFonts w:asciiTheme="minorHAnsi" w:hAnsiTheme="minorHAnsi" w:cstheme="minorHAnsi"/>
          <w:szCs w:val="20"/>
        </w:rPr>
      </w:pPr>
    </w:p>
    <w:p w:rsidR="00A23AB5" w:rsidRDefault="00A23AB5" w:rsidP="004A3DD2">
      <w:pPr>
        <w:rPr>
          <w:rFonts w:asciiTheme="minorHAnsi" w:hAnsiTheme="minorHAnsi" w:cstheme="minorHAnsi"/>
          <w:szCs w:val="20"/>
        </w:rPr>
      </w:pPr>
    </w:p>
    <w:p w:rsidR="00A23AB5" w:rsidRDefault="00A23AB5" w:rsidP="004A3DD2">
      <w:pPr>
        <w:rPr>
          <w:rFonts w:asciiTheme="minorHAnsi" w:hAnsiTheme="minorHAnsi" w:cstheme="minorHAnsi"/>
          <w:szCs w:val="20"/>
        </w:rPr>
      </w:pPr>
    </w:p>
    <w:p w:rsidR="00A23AB5" w:rsidRDefault="00A23AB5" w:rsidP="004A3DD2">
      <w:pPr>
        <w:rPr>
          <w:rFonts w:asciiTheme="minorHAnsi" w:hAnsiTheme="minorHAnsi" w:cstheme="minorHAnsi"/>
          <w:szCs w:val="20"/>
        </w:rPr>
      </w:pPr>
    </w:p>
    <w:p w:rsidR="004A3DD2" w:rsidRPr="005925DA" w:rsidRDefault="004A3DD2" w:rsidP="004A3DD2">
      <w:pPr>
        <w:rPr>
          <w:b/>
        </w:rPr>
      </w:pPr>
      <w:r w:rsidRPr="005925DA">
        <w:rPr>
          <w:b/>
        </w:rPr>
        <w:t>A sample questionnaire:</w:t>
      </w:r>
    </w:p>
    <w:p w:rsidR="004A3DD2" w:rsidRDefault="004A3DD2" w:rsidP="004A3DD2">
      <w:pPr>
        <w:rPr>
          <w:rFonts w:asciiTheme="minorHAnsi" w:hAnsiTheme="minorHAnsi" w:cstheme="minorHAnsi"/>
          <w:szCs w:val="20"/>
        </w:rPr>
      </w:pPr>
    </w:p>
    <w:p w:rsidR="004A3DD2" w:rsidRDefault="004A3DD2" w:rsidP="004A3DD2">
      <w:pPr>
        <w:rPr>
          <w:rFonts w:asciiTheme="minorHAnsi" w:hAnsiTheme="minorHAnsi" w:cstheme="minorHAnsi"/>
        </w:rPr>
      </w:pPr>
    </w:p>
    <w:p w:rsidR="004A3DD2" w:rsidRDefault="004A3DD2" w:rsidP="004A3DD2">
      <w:pPr>
        <w:jc w:val="center"/>
        <w:rPr>
          <w:rFonts w:asciiTheme="minorHAnsi" w:hAnsiTheme="minorHAnsi" w:cstheme="minorHAnsi"/>
        </w:rPr>
      </w:pPr>
      <w:r>
        <w:rPr>
          <w:noProof/>
          <w:lang w:eastAsia="en-GB"/>
        </w:rPr>
        <mc:AlternateContent>
          <mc:Choice Requires="wps">
            <w:drawing>
              <wp:inline distT="0" distB="0" distL="0" distR="0">
                <wp:extent cx="4925060" cy="3913505"/>
                <wp:effectExtent l="38100" t="38100" r="123190" b="106045"/>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25060" cy="3913505"/>
                        </a:xfrm>
                        <a:prstGeom prst="rect">
                          <a:avLst/>
                        </a:prstGeom>
                        <a:solidFill>
                          <a:srgbClr val="FFFFCC"/>
                        </a:solidFill>
                        <a:ln w="3175">
                          <a:solidFill>
                            <a:srgbClr val="000000"/>
                          </a:solidFill>
                          <a:miter lim="800000"/>
                          <a:headEnd/>
                          <a:tailEnd/>
                        </a:ln>
                        <a:effectLst>
                          <a:outerShdw blurRad="50800" dist="38100" dir="2700000" algn="tl" rotWithShape="0">
                            <a:prstClr val="black">
                              <a:alpha val="40000"/>
                            </a:prstClr>
                          </a:outerShdw>
                        </a:effectLst>
                      </wps:spPr>
                      <wps:txbx>
                        <w:txbxContent>
                          <w:p w:rsidR="005925DA" w:rsidRDefault="005925DA" w:rsidP="004A3DD2">
                            <w:r>
                              <w:t>What data is collected for processing?</w:t>
                            </w:r>
                          </w:p>
                          <w:p w:rsidR="005925DA" w:rsidRDefault="005925DA" w:rsidP="004A3DD2">
                            <w:r>
                              <w:t>How does this data originate?</w:t>
                            </w:r>
                          </w:p>
                          <w:p w:rsidR="005925DA" w:rsidRDefault="005925DA" w:rsidP="004A3DD2">
                            <w:r>
                              <w:t>How is it collected and recorded?</w:t>
                            </w:r>
                          </w:p>
                          <w:p w:rsidR="005925DA" w:rsidRDefault="005925DA" w:rsidP="004A3DD2">
                            <w:r>
                              <w:t>How often is it collected?</w:t>
                            </w:r>
                          </w:p>
                          <w:p w:rsidR="005925DA" w:rsidRDefault="005925DA" w:rsidP="004A3DD2">
                            <w:r>
                              <w:t>How is it processed?</w:t>
                            </w:r>
                          </w:p>
                          <w:p w:rsidR="005925DA" w:rsidRDefault="005925DA" w:rsidP="004A3DD2">
                            <w:r>
                              <w:t>Who processes it?</w:t>
                            </w:r>
                          </w:p>
                          <w:p w:rsidR="005925DA" w:rsidRDefault="005925DA" w:rsidP="004A3DD2">
                            <w:r>
                              <w:t>How often is it processed?</w:t>
                            </w:r>
                          </w:p>
                          <w:p w:rsidR="005925DA" w:rsidRDefault="005925DA" w:rsidP="004A3DD2">
                            <w:r>
                              <w:t>What volumes of data are processed?</w:t>
                            </w:r>
                          </w:p>
                          <w:p w:rsidR="005925DA" w:rsidRDefault="005925DA" w:rsidP="004A3DD2">
                            <w:r>
                              <w:t>Is the data processed in batch mode or on demand?</w:t>
                            </w:r>
                          </w:p>
                          <w:p w:rsidR="005925DA" w:rsidRDefault="005925DA" w:rsidP="004A3DD2">
                            <w:r>
                              <w:t>What information is produced?</w:t>
                            </w:r>
                          </w:p>
                          <w:p w:rsidR="005925DA" w:rsidRDefault="005925DA" w:rsidP="004A3DD2">
                            <w:r>
                              <w:t>Who receives the information?</w:t>
                            </w:r>
                          </w:p>
                          <w:p w:rsidR="005925DA" w:rsidRDefault="005925DA" w:rsidP="004A3DD2">
                            <w:r>
                              <w:t>How is it transmitted/presented?</w:t>
                            </w:r>
                          </w:p>
                          <w:p w:rsidR="005925DA" w:rsidRDefault="005925DA" w:rsidP="004A3DD2">
                            <w:r>
                              <w:t>How often is the information provided?</w:t>
                            </w:r>
                          </w:p>
                          <w:p w:rsidR="005925DA" w:rsidRDefault="005925DA" w:rsidP="004A3DD2">
                            <w:r>
                              <w:t>What is the information used for?</w:t>
                            </w:r>
                          </w:p>
                          <w:p w:rsidR="005925DA" w:rsidRDefault="005925DA" w:rsidP="004A3DD2">
                            <w:r>
                              <w:t>How often is the information used?</w:t>
                            </w:r>
                          </w:p>
                          <w:p w:rsidR="005925DA" w:rsidRDefault="005925DA" w:rsidP="004A3DD2">
                            <w:r>
                              <w:t>How reliable and accurate is the information?</w:t>
                            </w:r>
                          </w:p>
                          <w:p w:rsidR="005925DA" w:rsidRDefault="005925DA" w:rsidP="004A3DD2">
                            <w:r>
                              <w:t>Is the information presented clearly, so that it can be easily understood?</w:t>
                            </w:r>
                          </w:p>
                          <w:p w:rsidR="005925DA" w:rsidRDefault="005925DA" w:rsidP="004A3DD2">
                            <w:r>
                              <w:t>What master files/reference files are kept, and how often are they updated?</w:t>
                            </w:r>
                          </w:p>
                          <w:p w:rsidR="005925DA" w:rsidRDefault="005925DA" w:rsidP="004A3DD2">
                            <w:r>
                              <w:t>Do users have on-line enquiry facilities to access these files?</w:t>
                            </w:r>
                          </w:p>
                          <w:p w:rsidR="005925DA" w:rsidRDefault="005925DA" w:rsidP="004A3DD2">
                            <w:r>
                              <w:t>What does the system cost to operate?</w:t>
                            </w:r>
                          </w:p>
                          <w:p w:rsidR="005925DA" w:rsidRDefault="005925DA" w:rsidP="004A3DD2">
                            <w:r>
                              <w:t>What benefits does the system provide?</w:t>
                            </w:r>
                          </w:p>
                        </w:txbxContent>
                      </wps:txbx>
                      <wps:bodyPr rot="0" vert="horz" wrap="square" lIns="91440" tIns="45720" rIns="91440" bIns="45720" anchor="t" anchorCtr="0" upright="1">
                        <a:noAutofit/>
                      </wps:bodyPr>
                    </wps:wsp>
                  </a:graphicData>
                </a:graphic>
              </wp:inline>
            </w:drawing>
          </mc:Choice>
          <mc:Fallback>
            <w:pict>
              <v:rect id="Rectangle 4" o:spid="_x0000_s1026" style="width:387.8pt;height:30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" fillcolor="#ffc" strokeweight=".25pt">
                <v:shadow on="t" color="black" opacity="26214f" origin="-.5,-.5" offset=".74836mm,.74836mm"/>
                <v:textbox>
                  <w:txbxContent>
                    <w:p w:rsidR="005925DA" w:rsidRDefault="005925DA" w:rsidP="004A3DD2">
                      <w:r>
                        <w:t>What data is collected for processing?</w:t>
                      </w:r>
                    </w:p>
                    <w:p w:rsidR="005925DA" w:rsidRDefault="005925DA" w:rsidP="004A3DD2">
                      <w:r>
                        <w:t>How does this data originate?</w:t>
                      </w:r>
                    </w:p>
                    <w:p w:rsidR="005925DA" w:rsidRDefault="005925DA" w:rsidP="004A3DD2">
                      <w:r>
                        <w:t>How is it collected and recorded?</w:t>
                      </w:r>
                    </w:p>
                    <w:p w:rsidR="005925DA" w:rsidRDefault="005925DA" w:rsidP="004A3DD2">
                      <w:r>
                        <w:t>How often is it collected?</w:t>
                      </w:r>
                    </w:p>
                    <w:p w:rsidR="005925DA" w:rsidRDefault="005925DA" w:rsidP="004A3DD2">
                      <w:r>
                        <w:t>How is it processed?</w:t>
                      </w:r>
                    </w:p>
                    <w:p w:rsidR="005925DA" w:rsidRDefault="005925DA" w:rsidP="004A3DD2">
                      <w:r>
                        <w:t>Who processes it?</w:t>
                      </w:r>
                    </w:p>
                    <w:p w:rsidR="005925DA" w:rsidRDefault="005925DA" w:rsidP="004A3DD2">
                      <w:r>
                        <w:t>How often is it processed?</w:t>
                      </w:r>
                    </w:p>
                    <w:p w:rsidR="005925DA" w:rsidRDefault="005925DA" w:rsidP="004A3DD2">
                      <w:r>
                        <w:t>What volumes of data are processed?</w:t>
                      </w:r>
                    </w:p>
                    <w:p w:rsidR="005925DA" w:rsidRDefault="005925DA" w:rsidP="004A3DD2">
                      <w:r>
                        <w:t>Is the data processed in batch mode or on demand?</w:t>
                      </w:r>
                    </w:p>
                    <w:p w:rsidR="005925DA" w:rsidRDefault="005925DA" w:rsidP="004A3DD2">
                      <w:r>
                        <w:t>What information is produced?</w:t>
                      </w:r>
                    </w:p>
                    <w:p w:rsidR="005925DA" w:rsidRDefault="005925DA" w:rsidP="004A3DD2">
                      <w:r>
                        <w:t>Who receives the information?</w:t>
                      </w:r>
                    </w:p>
                    <w:p w:rsidR="005925DA" w:rsidRDefault="005925DA" w:rsidP="004A3DD2">
                      <w:r>
                        <w:t>How is it transmitted/presented?</w:t>
                      </w:r>
                    </w:p>
                    <w:p w:rsidR="005925DA" w:rsidRDefault="005925DA" w:rsidP="004A3DD2">
                      <w:r>
                        <w:t>How often is the information provided?</w:t>
                      </w:r>
                    </w:p>
                    <w:p w:rsidR="005925DA" w:rsidRDefault="005925DA" w:rsidP="004A3DD2">
                      <w:r>
                        <w:t>What is the information used for?</w:t>
                      </w:r>
                    </w:p>
                    <w:p w:rsidR="005925DA" w:rsidRDefault="005925DA" w:rsidP="004A3DD2">
                      <w:r>
                        <w:t>How often is the information used?</w:t>
                      </w:r>
                    </w:p>
                    <w:p w:rsidR="005925DA" w:rsidRDefault="005925DA" w:rsidP="004A3DD2">
                      <w:r>
                        <w:t>How reliable and accurate is the information?</w:t>
                      </w:r>
                    </w:p>
                    <w:p w:rsidR="005925DA" w:rsidRDefault="005925DA" w:rsidP="004A3DD2">
                      <w:r>
                        <w:t>Is the information presented clearly, so that it can be easily understood?</w:t>
                      </w:r>
                    </w:p>
                    <w:p w:rsidR="005925DA" w:rsidRDefault="005925DA" w:rsidP="004A3DD2">
                      <w:r>
                        <w:t>What master files/reference files are kept, and how often are they updated?</w:t>
                      </w:r>
                    </w:p>
                    <w:p w:rsidR="005925DA" w:rsidRDefault="005925DA" w:rsidP="004A3DD2">
                      <w:r>
                        <w:t>Do users have on-line enquiry facilities to access these files?</w:t>
                      </w:r>
                    </w:p>
                    <w:p w:rsidR="005925DA" w:rsidRDefault="005925DA" w:rsidP="004A3DD2">
                      <w:r>
                        <w:t>What does the system cost to operate?</w:t>
                      </w:r>
                    </w:p>
                    <w:p w:rsidR="005925DA" w:rsidRDefault="005925DA" w:rsidP="004A3DD2">
                      <w:r>
                        <w:t>What benefits does the system provide?</w:t>
                      </w:r>
                    </w:p>
                  </w:txbxContent>
                </v:textbox>
                <w10:anchorlock/>
              </v:rect>
            </w:pict>
          </mc:Fallback>
        </mc:AlternateContent>
      </w:r>
    </w:p>
    <w:p w:rsidR="004A3DD2" w:rsidRDefault="004A3DD2" w:rsidP="004A3DD2">
      <w:pPr>
        <w:rPr>
          <w:rFonts w:asciiTheme="minorHAnsi" w:hAnsiTheme="minorHAnsi" w:cstheme="minorHAnsi"/>
        </w:rPr>
      </w:pPr>
    </w:p>
    <w:p w:rsidR="004A3DD2" w:rsidRPr="00A23AB5" w:rsidRDefault="004A3DD2" w:rsidP="004A3DD2">
      <w:pPr>
        <w:spacing w:after="200" w:line="276" w:lineRule="auto"/>
      </w:pPr>
      <w:r w:rsidRPr="00A23AB5">
        <w:t>When you plan your questionnaire, you must think about the possible responses that you may get from the interviewee. This means you will be able to plan follow-on questions, thus gathering more in-depth information.</w:t>
      </w:r>
    </w:p>
    <w:p w:rsidR="004A3DD2" w:rsidRDefault="004A3DD2" w:rsidP="004A3DD2">
      <w:pPr>
        <w:spacing w:after="200" w:line="276" w:lineRule="auto"/>
      </w:pPr>
      <w:r w:rsidRPr="00A23AB5">
        <w:t>Do not be afraid in the interview to sketch up a quick diagrams representing how you perceive the system to work. Doing it while you have the user there and the information is fresh in your mind</w:t>
      </w:r>
      <w:r w:rsidR="00A23AB5">
        <w:t xml:space="preserve"> is more beneficial than chasing them up later.</w:t>
      </w:r>
    </w:p>
    <w:p w:rsidR="00A23AB5" w:rsidRPr="00A23AB5" w:rsidRDefault="00A23AB5" w:rsidP="004A3DD2">
      <w:pPr>
        <w:spacing w:after="200" w:line="276" w:lineRule="auto"/>
      </w:pPr>
      <w:r>
        <w:t>Make use of as many closed and multiple choice questions as possible to narrow down the responses that you get.</w:t>
      </w:r>
    </w:p>
    <w:p w:rsidR="004A3DD2" w:rsidRPr="005F0C09" w:rsidRDefault="004A3DD2" w:rsidP="005F0C09">
      <w:pPr>
        <w:pStyle w:val="Heading2"/>
      </w:pPr>
      <w:bookmarkStart w:id="9" w:name="_Toc484978867"/>
      <w:r w:rsidRPr="005F0C09">
        <w:t>Diagrammatic representation</w:t>
      </w:r>
      <w:bookmarkEnd w:id="9"/>
    </w:p>
    <w:p w:rsidR="004A3DD2" w:rsidRPr="00A23AB5" w:rsidRDefault="004A3DD2" w:rsidP="004A3DD2">
      <w:r w:rsidRPr="00A23AB5">
        <w:t>Once you have found the information, it must be properly recorded so that it can be analysed.  You may often use these records to communicate your understanding with the user to make sure that your mental model matches theirs. Methods of fact recording include:</w:t>
      </w:r>
    </w:p>
    <w:p w:rsidR="004A3DD2" w:rsidRPr="00A23AB5" w:rsidRDefault="004A3DD2" w:rsidP="004A3DD2">
      <w:pPr>
        <w:pStyle w:val="ListParagraph"/>
        <w:numPr>
          <w:ilvl w:val="0"/>
          <w:numId w:val="9"/>
        </w:numPr>
      </w:pPr>
      <w:r w:rsidRPr="00A23AB5">
        <w:t>Flowcharts</w:t>
      </w:r>
    </w:p>
    <w:p w:rsidR="004A3DD2" w:rsidRPr="00A23AB5" w:rsidRDefault="004A3DD2" w:rsidP="004A3DD2">
      <w:pPr>
        <w:pStyle w:val="ListParagraph"/>
        <w:numPr>
          <w:ilvl w:val="0"/>
          <w:numId w:val="9"/>
        </w:numPr>
      </w:pPr>
      <w:r w:rsidRPr="00A23AB5">
        <w:t>Textual descriptions</w:t>
      </w:r>
    </w:p>
    <w:p w:rsidR="004A3DD2" w:rsidRPr="00A23AB5" w:rsidRDefault="004A3DD2" w:rsidP="004A3DD2">
      <w:pPr>
        <w:pStyle w:val="ListParagraph"/>
        <w:numPr>
          <w:ilvl w:val="0"/>
          <w:numId w:val="9"/>
        </w:numPr>
      </w:pPr>
      <w:r w:rsidRPr="00A23AB5">
        <w:t>Graphs and charts</w:t>
      </w:r>
    </w:p>
    <w:p w:rsidR="004A3DD2" w:rsidRPr="00A23AB5" w:rsidRDefault="004A3DD2" w:rsidP="004A3DD2">
      <w:pPr>
        <w:pStyle w:val="ListParagraph"/>
        <w:numPr>
          <w:ilvl w:val="0"/>
          <w:numId w:val="9"/>
        </w:numPr>
      </w:pPr>
      <w:r w:rsidRPr="00A23AB5">
        <w:t>Relevant system diagrams:</w:t>
      </w:r>
    </w:p>
    <w:p w:rsidR="004A3DD2" w:rsidRPr="00A23AB5" w:rsidRDefault="004A3DD2" w:rsidP="004A3DD2">
      <w:pPr>
        <w:pStyle w:val="ListParagraph"/>
        <w:numPr>
          <w:ilvl w:val="0"/>
          <w:numId w:val="9"/>
        </w:numPr>
      </w:pPr>
      <w:r w:rsidRPr="00A23AB5">
        <w:t>Entity-Relationship diagrams</w:t>
      </w:r>
    </w:p>
    <w:p w:rsidR="004A3DD2" w:rsidRPr="00A23AB5" w:rsidRDefault="004A3DD2" w:rsidP="004A3DD2">
      <w:pPr>
        <w:pStyle w:val="ListParagraph"/>
        <w:numPr>
          <w:ilvl w:val="0"/>
          <w:numId w:val="9"/>
        </w:numPr>
      </w:pPr>
      <w:r w:rsidRPr="00A23AB5">
        <w:t>Use-Cases</w:t>
      </w:r>
    </w:p>
    <w:p w:rsidR="004A3DD2" w:rsidRPr="00A23AB5" w:rsidRDefault="004A3DD2" w:rsidP="004A3DD2">
      <w:pPr>
        <w:pStyle w:val="ListParagraph"/>
        <w:numPr>
          <w:ilvl w:val="0"/>
          <w:numId w:val="9"/>
        </w:numPr>
      </w:pPr>
      <w:r w:rsidRPr="00A23AB5">
        <w:t>State Transition diagrams</w:t>
      </w:r>
    </w:p>
    <w:p w:rsidR="004A3DD2" w:rsidRPr="00A23AB5" w:rsidRDefault="004A3DD2" w:rsidP="004A3DD2">
      <w:pPr>
        <w:pStyle w:val="ListParagraph"/>
        <w:numPr>
          <w:ilvl w:val="0"/>
          <w:numId w:val="9"/>
        </w:numPr>
      </w:pPr>
      <w:r w:rsidRPr="00A23AB5">
        <w:t>Data Flow diagrams</w:t>
      </w:r>
    </w:p>
    <w:p w:rsidR="004A3DD2" w:rsidRDefault="004A3DD2">
      <w:pPr>
        <w:spacing w:after="200" w:line="276" w:lineRule="auto"/>
      </w:pPr>
    </w:p>
    <w:p w:rsidR="00076CFB" w:rsidRDefault="004A3DD2" w:rsidP="005F0C09">
      <w:pPr>
        <w:pStyle w:val="Heading2"/>
      </w:pPr>
      <w:bookmarkStart w:id="10" w:name="_Toc484978868"/>
      <w:r>
        <w:t>Existing solutions</w:t>
      </w:r>
      <w:bookmarkEnd w:id="10"/>
    </w:p>
    <w:p w:rsidR="004A3DD2" w:rsidRDefault="004A3DD2" w:rsidP="00076CFB">
      <w:pPr>
        <w:pStyle w:val="ListBullet"/>
        <w:numPr>
          <w:ilvl w:val="0"/>
          <w:numId w:val="0"/>
        </w:numPr>
      </w:pPr>
    </w:p>
    <w:p w:rsidR="004A3DD2" w:rsidRDefault="00A23AB5" w:rsidP="005925DA">
      <w:pPr>
        <w:pStyle w:val="ListBullet"/>
        <w:numPr>
          <w:ilvl w:val="0"/>
          <w:numId w:val="0"/>
        </w:numPr>
      </w:pPr>
      <w:r>
        <w:t xml:space="preserve">Look at existing solutions (provide screenshots of their interfaces) discussing what purpose they serve, how they work, any good points about that solution (to use as takeaways) and any limitations (that you can address in your </w:t>
      </w:r>
      <w:r>
        <w:rPr>
          <w:i/>
        </w:rPr>
        <w:t xml:space="preserve">better </w:t>
      </w:r>
      <w:r>
        <w:t xml:space="preserve"> software).</w:t>
      </w:r>
      <w:r w:rsidR="004A3DD2">
        <w:br w:type="page"/>
      </w:r>
    </w:p>
    <w:p w:rsidR="005E267B" w:rsidRDefault="004A3DD2" w:rsidP="005F0C09">
      <w:pPr>
        <w:pStyle w:val="Heading1"/>
      </w:pPr>
      <w:bookmarkStart w:id="11" w:name="_Toc484978869"/>
      <w:r>
        <w:lastRenderedPageBreak/>
        <w:t>Possible approaches to solving the problem</w:t>
      </w:r>
      <w:bookmarkEnd w:id="11"/>
    </w:p>
    <w:p w:rsidR="005925DA" w:rsidRPr="00A23AB5" w:rsidRDefault="005925DA" w:rsidP="005925DA">
      <w:r>
        <w:t>The mark scheme says:</w:t>
      </w:r>
    </w:p>
    <w:p w:rsidR="005925DA" w:rsidRPr="00D60A6E" w:rsidRDefault="005925DA" w:rsidP="005925DA">
      <w:pPr>
        <w:autoSpaceDE w:val="0"/>
        <w:autoSpaceDN w:val="0"/>
        <w:adjustRightInd w:val="0"/>
        <w:rPr>
          <w:i/>
          <w:color w:val="FF0000"/>
        </w:rPr>
      </w:pPr>
      <w:r>
        <w:rPr>
          <w:rFonts w:eastAsiaTheme="minorHAnsi"/>
          <w:i/>
          <w:color w:val="FF0000"/>
        </w:rPr>
        <w:t xml:space="preserve">3.1.3 (a) </w:t>
      </w:r>
      <w:r w:rsidRPr="005925DA">
        <w:rPr>
          <w:rFonts w:eastAsiaTheme="minorHAnsi"/>
          <w:i/>
          <w:color w:val="FF0000"/>
        </w:rPr>
        <w:t>Research the problem and solutions to similar problems</w:t>
      </w:r>
      <w:r w:rsidRPr="00D60A6E">
        <w:rPr>
          <w:rFonts w:eastAsiaTheme="minorHAnsi"/>
          <w:i/>
          <w:color w:val="FF0000"/>
        </w:rPr>
        <w:t xml:space="preserve"> to </w:t>
      </w:r>
      <w:r w:rsidRPr="005925DA">
        <w:rPr>
          <w:rFonts w:eastAsiaTheme="minorHAnsi"/>
          <w:b/>
          <w:i/>
          <w:color w:val="FF0000"/>
        </w:rPr>
        <w:t>identify and justify suitable approaches to a solution.</w:t>
      </w:r>
    </w:p>
    <w:p w:rsidR="00D60A6E" w:rsidRDefault="00D60A6E" w:rsidP="00D60A6E"/>
    <w:p w:rsidR="009A58F1" w:rsidRDefault="009A58F1">
      <w:pPr>
        <w:spacing w:after="200" w:line="276" w:lineRule="auto"/>
      </w:pPr>
      <w:r>
        <w:t>What possible methods could you use to solve the problem?</w:t>
      </w:r>
    </w:p>
    <w:p w:rsidR="009A58F1" w:rsidRDefault="009A58F1">
      <w:pPr>
        <w:spacing w:after="200" w:line="276" w:lineRule="auto"/>
      </w:pPr>
      <w:r>
        <w:t>This relates to:</w:t>
      </w:r>
    </w:p>
    <w:p w:rsidR="009A58F1" w:rsidRDefault="009A58F1" w:rsidP="009A58F1">
      <w:pPr>
        <w:pStyle w:val="ListParagraph"/>
        <w:numPr>
          <w:ilvl w:val="0"/>
          <w:numId w:val="16"/>
        </w:numPr>
        <w:spacing w:after="200" w:line="276" w:lineRule="auto"/>
      </w:pPr>
      <w:r>
        <w:t>The technology: What language? What OS? Will your solution be web or desktop based? Why?</w:t>
      </w:r>
    </w:p>
    <w:p w:rsidR="005E267B" w:rsidRDefault="009A58F1" w:rsidP="009A58F1">
      <w:pPr>
        <w:pStyle w:val="ListParagraph"/>
        <w:numPr>
          <w:ilvl w:val="0"/>
          <w:numId w:val="16"/>
        </w:numPr>
        <w:spacing w:after="200" w:line="276" w:lineRule="auto"/>
      </w:pPr>
      <w:r>
        <w:t>The computational techniques that could be used. There may be several ways that the problem could be approached, what are they, how could they be used?</w:t>
      </w:r>
      <w:r w:rsidR="005E267B">
        <w:br w:type="page"/>
      </w:r>
    </w:p>
    <w:p w:rsidR="004A3DD2" w:rsidRDefault="005E267B" w:rsidP="005F0C09">
      <w:pPr>
        <w:pStyle w:val="Heading1"/>
      </w:pPr>
      <w:bookmarkStart w:id="12" w:name="_Toc484978870"/>
      <w:r>
        <w:lastRenderedPageBreak/>
        <w:t>Proposed solution</w:t>
      </w:r>
      <w:bookmarkEnd w:id="12"/>
    </w:p>
    <w:p w:rsidR="008C3C68" w:rsidRDefault="008C3C68" w:rsidP="00076CFB">
      <w:pPr>
        <w:pStyle w:val="ListBullet"/>
        <w:numPr>
          <w:ilvl w:val="0"/>
          <w:numId w:val="0"/>
        </w:numPr>
      </w:pPr>
      <w:r>
        <w:t>The mark scheme says:</w:t>
      </w:r>
    </w:p>
    <w:p w:rsidR="008C3C68" w:rsidRDefault="008C3C68" w:rsidP="008C3C68">
      <w:pPr>
        <w:rPr>
          <w:rFonts w:eastAsiaTheme="minorHAnsi"/>
          <w:i/>
          <w:color w:val="FF0000"/>
        </w:rPr>
      </w:pPr>
      <w:r w:rsidRPr="00D60A6E">
        <w:rPr>
          <w:rFonts w:eastAsiaTheme="minorHAnsi"/>
          <w:i/>
          <w:color w:val="FF0000"/>
        </w:rPr>
        <w:t>3.1.3 (b) Describe the essential features of a computational solution explaining these choices.</w:t>
      </w:r>
    </w:p>
    <w:p w:rsidR="008C3C68" w:rsidRPr="008C3C68" w:rsidRDefault="008C3C68" w:rsidP="008C3C68">
      <w:pPr>
        <w:rPr>
          <w:rFonts w:eastAsiaTheme="minorHAnsi"/>
          <w:i/>
          <w:color w:val="FF0000"/>
        </w:rPr>
      </w:pPr>
      <w:r w:rsidRPr="008C3C68">
        <w:rPr>
          <w:rFonts w:eastAsiaTheme="minorHAnsi"/>
          <w:i/>
          <w:color w:val="FF0000"/>
        </w:rPr>
        <w:t>(c) Explain the limitations of the proposed solution.</w:t>
      </w:r>
    </w:p>
    <w:p w:rsidR="005E267B" w:rsidRDefault="005E267B" w:rsidP="005F0C09">
      <w:pPr>
        <w:pStyle w:val="Heading2"/>
      </w:pPr>
      <w:bookmarkStart w:id="13" w:name="_Toc484978871"/>
      <w:r>
        <w:t>Scope of solution</w:t>
      </w:r>
      <w:bookmarkEnd w:id="13"/>
    </w:p>
    <w:p w:rsidR="008C3C68" w:rsidRPr="005F0C09" w:rsidRDefault="005925DA" w:rsidP="008C3C68">
      <w:pPr>
        <w:spacing w:after="200" w:line="276" w:lineRule="auto"/>
      </w:pPr>
      <w:r>
        <w:t xml:space="preserve">Provide a brief overview of </w:t>
      </w:r>
      <w:r w:rsidR="008C3C68">
        <w:t>the boundaries of your solution, i.e. what you will</w:t>
      </w:r>
      <w:r>
        <w:t xml:space="preserve"> and will</w:t>
      </w:r>
      <w:r w:rsidR="008C3C68">
        <w:t xml:space="preserve"> not be implementing. The scope of a complete solution may be beyond that of an A Level project. </w:t>
      </w:r>
      <w:r>
        <w:t>The following two section should provide more detail.</w:t>
      </w:r>
    </w:p>
    <w:p w:rsidR="005E267B" w:rsidRDefault="005E267B" w:rsidP="005F0C09">
      <w:pPr>
        <w:pStyle w:val="Heading2"/>
      </w:pPr>
      <w:bookmarkStart w:id="14" w:name="_Toc484978872"/>
      <w:r>
        <w:t>Features of solution</w:t>
      </w:r>
      <w:bookmarkEnd w:id="14"/>
    </w:p>
    <w:p w:rsidR="008C3C68" w:rsidRDefault="008C3C68" w:rsidP="008C3C68">
      <w:pPr>
        <w:spacing w:after="200" w:line="276" w:lineRule="auto"/>
      </w:pPr>
      <w:r>
        <w:t xml:space="preserve">Based on the research that you have completed, explain what the features of the solution are. Each feature must be </w:t>
      </w:r>
      <w:r w:rsidR="005925DA">
        <w:t xml:space="preserve">related </w:t>
      </w:r>
      <w:r>
        <w:t>to your research, no feature must be included without having a specific reason for inclusion. The discussion of the features for inclusion must also refer to the different computational techniques outlined above, explaining how/why the</w:t>
      </w:r>
      <w:r w:rsidR="009A58F1">
        <w:t xml:space="preserve"> final</w:t>
      </w:r>
      <w:r>
        <w:t xml:space="preserve"> technique </w:t>
      </w:r>
      <w:r w:rsidR="009A58F1">
        <w:t xml:space="preserve">chosen </w:t>
      </w:r>
      <w:r>
        <w:t>is appropriate.</w:t>
      </w:r>
    </w:p>
    <w:p w:rsidR="005E267B" w:rsidRDefault="005E267B" w:rsidP="005F0C09">
      <w:pPr>
        <w:pStyle w:val="Heading2"/>
      </w:pPr>
      <w:bookmarkStart w:id="15" w:name="_Toc484978873"/>
      <w:r>
        <w:t>Limitations of solution</w:t>
      </w:r>
      <w:bookmarkEnd w:id="15"/>
    </w:p>
    <w:p w:rsidR="005F0C09" w:rsidRPr="005F0C09" w:rsidRDefault="005925DA" w:rsidP="005F0C09">
      <w:r>
        <w:t>Explain what your solution is not intended do. Why have you decided to not implement particular features?</w:t>
      </w:r>
    </w:p>
    <w:p w:rsidR="005E267B" w:rsidRDefault="005E267B" w:rsidP="00076CFB">
      <w:pPr>
        <w:pStyle w:val="ListBullet"/>
        <w:numPr>
          <w:ilvl w:val="0"/>
          <w:numId w:val="0"/>
        </w:numPr>
      </w:pPr>
    </w:p>
    <w:p w:rsidR="005E267B" w:rsidRDefault="005E267B">
      <w:pPr>
        <w:spacing w:after="200" w:line="276" w:lineRule="auto"/>
      </w:pPr>
      <w:r>
        <w:br w:type="page"/>
      </w:r>
    </w:p>
    <w:p w:rsidR="005E267B" w:rsidRDefault="005E267B" w:rsidP="005F0C09">
      <w:pPr>
        <w:pStyle w:val="Heading1"/>
      </w:pPr>
      <w:bookmarkStart w:id="16" w:name="_Toc484978874"/>
      <w:r>
        <w:lastRenderedPageBreak/>
        <w:t>Requirements specification</w:t>
      </w:r>
      <w:bookmarkEnd w:id="16"/>
    </w:p>
    <w:p w:rsidR="008C3C68" w:rsidRDefault="008C3C68" w:rsidP="008C3C68">
      <w:r w:rsidRPr="00A23AB5">
        <w:t>The mark scheme says</w:t>
      </w:r>
      <w:r>
        <w:t>:</w:t>
      </w:r>
    </w:p>
    <w:p w:rsidR="008C3C68" w:rsidRPr="008C3C68" w:rsidRDefault="008C3C68" w:rsidP="008C3C68">
      <w:pPr>
        <w:pStyle w:val="ListBullet"/>
        <w:numPr>
          <w:ilvl w:val="0"/>
          <w:numId w:val="0"/>
        </w:numPr>
        <w:ind w:left="360" w:hanging="360"/>
        <w:rPr>
          <w:i/>
          <w:color w:val="FF0000"/>
        </w:rPr>
      </w:pPr>
      <w:r w:rsidRPr="008C3C68">
        <w:rPr>
          <w:i/>
          <w:color w:val="FF0000"/>
        </w:rPr>
        <w:t>3.1.4 (a) Specify and justify the solution requirements including hardware and software configuration (if appropriate).</w:t>
      </w:r>
    </w:p>
    <w:p w:rsidR="008C3C68" w:rsidRPr="008C3C68" w:rsidRDefault="008C3C68" w:rsidP="008C3C68">
      <w:pPr>
        <w:pStyle w:val="ListBullet"/>
        <w:numPr>
          <w:ilvl w:val="0"/>
          <w:numId w:val="0"/>
        </w:numPr>
        <w:rPr>
          <w:i/>
          <w:color w:val="FF0000"/>
        </w:rPr>
      </w:pPr>
      <w:r w:rsidRPr="008C3C68">
        <w:rPr>
          <w:i/>
          <w:color w:val="FF0000"/>
        </w:rPr>
        <w:t>(b) Identify and justify measurable success criteria for the proposed solution.</w:t>
      </w:r>
    </w:p>
    <w:p w:rsidR="005E267B" w:rsidRDefault="005E267B" w:rsidP="00076CFB">
      <w:pPr>
        <w:pStyle w:val="ListBullet"/>
        <w:numPr>
          <w:ilvl w:val="0"/>
          <w:numId w:val="0"/>
        </w:numPr>
      </w:pPr>
    </w:p>
    <w:p w:rsidR="005925DA" w:rsidRDefault="005925DA" w:rsidP="00076CFB">
      <w:pPr>
        <w:pStyle w:val="ListBullet"/>
        <w:numPr>
          <w:ilvl w:val="0"/>
          <w:numId w:val="0"/>
        </w:numPr>
      </w:pPr>
    </w:p>
    <w:p w:rsidR="005925DA" w:rsidRPr="005925DA" w:rsidRDefault="005925DA" w:rsidP="005925DA">
      <w:r w:rsidRPr="005925DA">
        <w:t>You should now know what the problem is and it is now time to begin to develop the solution.  There are two parts to the solution:</w:t>
      </w:r>
    </w:p>
    <w:p w:rsidR="005925DA" w:rsidRPr="005925DA" w:rsidRDefault="005925DA" w:rsidP="00EA6CA5">
      <w:pPr>
        <w:pStyle w:val="ListParagraph"/>
        <w:numPr>
          <w:ilvl w:val="0"/>
          <w:numId w:val="17"/>
        </w:numPr>
      </w:pPr>
      <w:r w:rsidRPr="005925DA">
        <w:t>The requirements of the solution</w:t>
      </w:r>
    </w:p>
    <w:p w:rsidR="005925DA" w:rsidRPr="005925DA" w:rsidRDefault="005925DA" w:rsidP="00EA6CA5">
      <w:pPr>
        <w:pStyle w:val="ListParagraph"/>
        <w:numPr>
          <w:ilvl w:val="0"/>
          <w:numId w:val="17"/>
        </w:numPr>
      </w:pPr>
      <w:r w:rsidRPr="005925DA">
        <w:t>The approach you are going to use to develop the solution – what software and hardware</w:t>
      </w:r>
    </w:p>
    <w:p w:rsidR="005E267B" w:rsidRPr="005925DA" w:rsidRDefault="005E267B" w:rsidP="005F0C09">
      <w:pPr>
        <w:pStyle w:val="Heading2"/>
      </w:pPr>
      <w:bookmarkStart w:id="17" w:name="_Toc484978875"/>
      <w:r w:rsidRPr="005925DA">
        <w:t>Success criteria</w:t>
      </w:r>
      <w:bookmarkEnd w:id="17"/>
    </w:p>
    <w:p w:rsidR="005925DA" w:rsidRPr="005925DA" w:rsidRDefault="005925DA" w:rsidP="005925DA">
      <w:r w:rsidRPr="005925DA">
        <w:t>The mark scheme states that the requirements must be justified. This  means that it must be possible to backtrack from each of the requirements listed, to the conclusions you have drawn from the investigation, back to the data/problem itself. If you cannot justify a requirement with evidence, you either remove the requirement, or document the evidence for that requirement.</w:t>
      </w:r>
    </w:p>
    <w:p w:rsidR="00EA6CA5" w:rsidRDefault="00EA6CA5" w:rsidP="00EA6CA5"/>
    <w:p w:rsidR="005925DA" w:rsidRDefault="00EA6CA5" w:rsidP="005925DA">
      <w:r>
        <w:t xml:space="preserve">You must produce a list of requirements which are agreed with, and signed-off, by the client. These must be </w:t>
      </w:r>
      <w:r w:rsidRPr="0085092C">
        <w:rPr>
          <w:b/>
        </w:rPr>
        <w:t>specific</w:t>
      </w:r>
      <w:r>
        <w:t xml:space="preserve">, </w:t>
      </w:r>
      <w:r w:rsidRPr="0085092C">
        <w:rPr>
          <w:b/>
        </w:rPr>
        <w:t>measurable</w:t>
      </w:r>
      <w:r>
        <w:t xml:space="preserve"> targets. You cannot have criteria along the lines of “it must be easy to use”; you must be able to demonstrate that you have met the criteria so wording such as “The user is able to output letters to all students who have failed to meet their deadline”. </w:t>
      </w:r>
    </w:p>
    <w:p w:rsidR="00EA6CA5" w:rsidRPr="005925DA" w:rsidRDefault="00EA6CA5" w:rsidP="005925DA"/>
    <w:p w:rsidR="005925DA" w:rsidRPr="005925DA" w:rsidRDefault="005925DA" w:rsidP="005925DA">
      <w:r w:rsidRPr="005925DA">
        <w:t>It may be necessary to redo this section several times, going back your user each time to get more evidence or clarify the requirements. This is normal in the real world so do not fall to the temptation of making it seem as though you got it right the first time, just make sure you document your refinements.</w:t>
      </w:r>
      <w:r>
        <w:t xml:space="preserve"> The best thing to do is to include the update</w:t>
      </w:r>
      <w:r w:rsidR="00EA6CA5">
        <w:t>d</w:t>
      </w:r>
      <w:r>
        <w:t xml:space="preserve"> requirements spec in between the relevant prototypes, signed off by your client.</w:t>
      </w:r>
    </w:p>
    <w:p w:rsidR="005925DA" w:rsidRPr="005925DA" w:rsidRDefault="005925DA" w:rsidP="005925DA"/>
    <w:p w:rsidR="005E267B" w:rsidRPr="005925DA" w:rsidRDefault="005E267B" w:rsidP="005F0C09">
      <w:pPr>
        <w:pStyle w:val="Heading2"/>
      </w:pPr>
      <w:bookmarkStart w:id="18" w:name="_Toc484978876"/>
      <w:r w:rsidRPr="005925DA">
        <w:t>Developer’s hardware/software spec</w:t>
      </w:r>
      <w:bookmarkEnd w:id="18"/>
    </w:p>
    <w:p w:rsidR="005925DA" w:rsidRPr="005925DA" w:rsidRDefault="005925DA" w:rsidP="005925DA">
      <w:r w:rsidRPr="005925DA">
        <w:t>Think about the software that you will need to develop and test the solution. Based on this, provide a minimum hardware and software specification that will be needed in order to create the solution.</w:t>
      </w:r>
    </w:p>
    <w:p w:rsidR="005E267B" w:rsidRPr="005925DA" w:rsidRDefault="005E267B" w:rsidP="005F0C09">
      <w:pPr>
        <w:pStyle w:val="Heading2"/>
      </w:pPr>
      <w:bookmarkStart w:id="19" w:name="_Toc484978877"/>
      <w:r w:rsidRPr="005925DA">
        <w:t>User’s hardware/software spec</w:t>
      </w:r>
      <w:bookmarkEnd w:id="19"/>
    </w:p>
    <w:p w:rsidR="005E267B" w:rsidRPr="005925DA" w:rsidRDefault="005925DA" w:rsidP="00076CFB">
      <w:pPr>
        <w:pStyle w:val="ListBullet"/>
        <w:numPr>
          <w:ilvl w:val="0"/>
          <w:numId w:val="0"/>
        </w:numPr>
      </w:pPr>
      <w:r w:rsidRPr="005925DA">
        <w:t>How will your solution be deployed?  Based on this, provide a minimum hardware and software specification that will be needed in order to run the solution.</w:t>
      </w:r>
    </w:p>
    <w:sectPr w:rsidR="005E267B" w:rsidRPr="005925DA" w:rsidSect="00E4153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BE16E1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6A3895"/>
    <w:multiLevelType w:val="hybridMultilevel"/>
    <w:tmpl w:val="B73AA36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0BB54135"/>
    <w:multiLevelType w:val="hybridMultilevel"/>
    <w:tmpl w:val="BA4EE36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A014F49"/>
    <w:multiLevelType w:val="hybridMultilevel"/>
    <w:tmpl w:val="EF1A6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AC178C2"/>
    <w:multiLevelType w:val="multilevel"/>
    <w:tmpl w:val="E8327582"/>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3345233D"/>
    <w:multiLevelType w:val="hybridMultilevel"/>
    <w:tmpl w:val="4B1E49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nsid w:val="3B3F1C01"/>
    <w:multiLevelType w:val="hybridMultilevel"/>
    <w:tmpl w:val="FC5C0CA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nsid w:val="3C780438"/>
    <w:multiLevelType w:val="multilevel"/>
    <w:tmpl w:val="0C821D68"/>
    <w:lvl w:ilvl="0">
      <w:start w:val="3"/>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F220587"/>
    <w:multiLevelType w:val="hybridMultilevel"/>
    <w:tmpl w:val="95C07E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nsid w:val="53FA6B17"/>
    <w:multiLevelType w:val="hybridMultilevel"/>
    <w:tmpl w:val="33BAD7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F2D1828"/>
    <w:multiLevelType w:val="hybridMultilevel"/>
    <w:tmpl w:val="F0E4ED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63422862"/>
    <w:multiLevelType w:val="hybridMultilevel"/>
    <w:tmpl w:val="BFA00D3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66DF58D1"/>
    <w:multiLevelType w:val="hybridMultilevel"/>
    <w:tmpl w:val="3A8C6F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nsid w:val="7FE42C3F"/>
    <w:multiLevelType w:val="singleLevel"/>
    <w:tmpl w:val="42B6C908"/>
    <w:lvl w:ilvl="0">
      <w:start w:val="1"/>
      <w:numFmt w:val="decimal"/>
      <w:lvlText w:val="%1."/>
      <w:legacy w:legacy="1" w:legacySpace="0" w:legacyIndent="0"/>
      <w:lvlJc w:val="left"/>
      <w:rPr>
        <w:rFonts w:ascii="Times New Roman" w:hAnsi="Times New Roman" w:hint="default"/>
      </w:rPr>
    </w:lvl>
  </w:abstractNum>
  <w:num w:numId="1">
    <w:abstractNumId w:val="0"/>
  </w:num>
  <w:num w:numId="2">
    <w:abstractNumId w:val="13"/>
  </w:num>
  <w:num w:numId="3">
    <w:abstractNumId w:val="11"/>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num>
  <w:num w:numId="6">
    <w:abstractNumId w:val="0"/>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12"/>
  </w:num>
  <w:num w:numId="10">
    <w:abstractNumId w:val="5"/>
  </w:num>
  <w:num w:numId="11">
    <w:abstractNumId w:val="1"/>
  </w:num>
  <w:num w:numId="12">
    <w:abstractNumId w:val="10"/>
  </w:num>
  <w:num w:numId="13">
    <w:abstractNumId w:val="2"/>
  </w:num>
  <w:num w:numId="14">
    <w:abstractNumId w:val="7"/>
  </w:num>
  <w:num w:numId="15">
    <w:abstractNumId w:val="4"/>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DD"/>
    <w:rsid w:val="00001FC9"/>
    <w:rsid w:val="00076CFB"/>
    <w:rsid w:val="001C4054"/>
    <w:rsid w:val="00365582"/>
    <w:rsid w:val="00397E4A"/>
    <w:rsid w:val="00476423"/>
    <w:rsid w:val="004A3DD2"/>
    <w:rsid w:val="004C1827"/>
    <w:rsid w:val="005925DA"/>
    <w:rsid w:val="005E267B"/>
    <w:rsid w:val="005F0C09"/>
    <w:rsid w:val="006F4C76"/>
    <w:rsid w:val="00825A89"/>
    <w:rsid w:val="008C3C68"/>
    <w:rsid w:val="009301DD"/>
    <w:rsid w:val="00976A46"/>
    <w:rsid w:val="00983833"/>
    <w:rsid w:val="009A58F1"/>
    <w:rsid w:val="00A23AB5"/>
    <w:rsid w:val="00A85C62"/>
    <w:rsid w:val="00AB31D3"/>
    <w:rsid w:val="00B940BD"/>
    <w:rsid w:val="00C016BD"/>
    <w:rsid w:val="00CF12ED"/>
    <w:rsid w:val="00D60A6E"/>
    <w:rsid w:val="00DA7508"/>
    <w:rsid w:val="00E4153E"/>
    <w:rsid w:val="00EA6CA5"/>
    <w:rsid w:val="00F368CF"/>
    <w:rsid w:val="00F65B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ED"/>
    <w:pPr>
      <w:spacing w:after="0" w:line="240" w:lineRule="auto"/>
    </w:pPr>
    <w:rPr>
      <w:rFonts w:ascii="Tahoma" w:eastAsia="Times New Roman" w:hAnsi="Tahoma" w:cs="Times New Roman"/>
      <w:sz w:val="20"/>
      <w:szCs w:val="24"/>
    </w:rPr>
  </w:style>
  <w:style w:type="paragraph" w:styleId="Heading1">
    <w:name w:val="heading 1"/>
    <w:basedOn w:val="Normal"/>
    <w:next w:val="Normal"/>
    <w:link w:val="Heading1Char"/>
    <w:uiPriority w:val="9"/>
    <w:qFormat/>
    <w:rsid w:val="00B940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3D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0C09"/>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AB31D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301DD"/>
    <w:pPr>
      <w:numPr>
        <w:numId w:val="1"/>
      </w:numPr>
      <w:contextualSpacing/>
    </w:pPr>
  </w:style>
  <w:style w:type="character" w:customStyle="1" w:styleId="Heading1Char">
    <w:name w:val="Heading 1 Char"/>
    <w:basedOn w:val="DefaultParagraphFont"/>
    <w:link w:val="Heading1"/>
    <w:uiPriority w:val="9"/>
    <w:rsid w:val="00B940BD"/>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AB31D3"/>
    <w:rPr>
      <w:rFonts w:asciiTheme="majorHAnsi" w:eastAsiaTheme="majorEastAsia" w:hAnsiTheme="majorHAnsi" w:cstheme="majorBidi"/>
      <w:i/>
      <w:iCs/>
      <w:color w:val="243F60" w:themeColor="accent1" w:themeShade="7F"/>
      <w:sz w:val="24"/>
      <w:szCs w:val="24"/>
    </w:rPr>
  </w:style>
  <w:style w:type="paragraph" w:customStyle="1" w:styleId="body">
    <w:name w:val="body"/>
    <w:basedOn w:val="Normal"/>
    <w:rsid w:val="00AB31D3"/>
    <w:pPr>
      <w:pBdr>
        <w:right w:val="single" w:sz="6" w:space="1" w:color="auto"/>
      </w:pBdr>
      <w:spacing w:after="120"/>
    </w:pPr>
    <w:rPr>
      <w:sz w:val="22"/>
      <w:szCs w:val="20"/>
    </w:rPr>
  </w:style>
  <w:style w:type="paragraph" w:styleId="ListParagraph">
    <w:name w:val="List Paragraph"/>
    <w:basedOn w:val="Normal"/>
    <w:uiPriority w:val="34"/>
    <w:qFormat/>
    <w:rsid w:val="00C016BD"/>
    <w:pPr>
      <w:ind w:left="720"/>
      <w:contextualSpacing/>
    </w:pPr>
  </w:style>
  <w:style w:type="character" w:customStyle="1" w:styleId="Heading2Char">
    <w:name w:val="Heading 2 Char"/>
    <w:basedOn w:val="DefaultParagraphFont"/>
    <w:link w:val="Heading2"/>
    <w:uiPriority w:val="9"/>
    <w:rsid w:val="004A3DD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A3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3DD2"/>
    <w:rPr>
      <w:rFonts w:cs="Tahoma"/>
      <w:sz w:val="16"/>
      <w:szCs w:val="16"/>
    </w:rPr>
  </w:style>
  <w:style w:type="character" w:customStyle="1" w:styleId="BalloonTextChar">
    <w:name w:val="Balloon Text Char"/>
    <w:basedOn w:val="DefaultParagraphFont"/>
    <w:link w:val="BalloonText"/>
    <w:uiPriority w:val="99"/>
    <w:semiHidden/>
    <w:rsid w:val="004A3DD2"/>
    <w:rPr>
      <w:rFonts w:ascii="Tahoma" w:eastAsia="Times New Roman" w:hAnsi="Tahoma" w:cs="Tahoma"/>
      <w:sz w:val="16"/>
      <w:szCs w:val="16"/>
    </w:rPr>
  </w:style>
  <w:style w:type="paragraph" w:styleId="Title">
    <w:name w:val="Title"/>
    <w:basedOn w:val="Normal"/>
    <w:next w:val="Normal"/>
    <w:link w:val="TitleChar"/>
    <w:uiPriority w:val="10"/>
    <w:qFormat/>
    <w:rsid w:val="005F0C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0C0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F0C09"/>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semiHidden/>
    <w:unhideWhenUsed/>
    <w:qFormat/>
    <w:rsid w:val="004C1827"/>
    <w:pPr>
      <w:spacing w:line="276" w:lineRule="auto"/>
      <w:outlineLvl w:val="9"/>
    </w:pPr>
    <w:rPr>
      <w:lang w:val="en-US" w:eastAsia="ja-JP"/>
    </w:rPr>
  </w:style>
  <w:style w:type="paragraph" w:styleId="TOC1">
    <w:name w:val="toc 1"/>
    <w:basedOn w:val="Normal"/>
    <w:next w:val="Normal"/>
    <w:autoRedefine/>
    <w:uiPriority w:val="39"/>
    <w:unhideWhenUsed/>
    <w:rsid w:val="004C1827"/>
    <w:pPr>
      <w:spacing w:after="100"/>
    </w:pPr>
  </w:style>
  <w:style w:type="paragraph" w:styleId="TOC2">
    <w:name w:val="toc 2"/>
    <w:basedOn w:val="Normal"/>
    <w:next w:val="Normal"/>
    <w:autoRedefine/>
    <w:uiPriority w:val="39"/>
    <w:unhideWhenUsed/>
    <w:rsid w:val="004C1827"/>
    <w:pPr>
      <w:spacing w:after="100"/>
      <w:ind w:left="240"/>
    </w:pPr>
  </w:style>
  <w:style w:type="character" w:styleId="Hyperlink">
    <w:name w:val="Hyperlink"/>
    <w:basedOn w:val="DefaultParagraphFont"/>
    <w:uiPriority w:val="99"/>
    <w:unhideWhenUsed/>
    <w:rsid w:val="004C1827"/>
    <w:rPr>
      <w:color w:val="0000FF" w:themeColor="hyperlink"/>
      <w:u w:val="single"/>
    </w:rPr>
  </w:style>
  <w:style w:type="character" w:styleId="Emphasis">
    <w:name w:val="Emphasis"/>
    <w:basedOn w:val="DefaultParagraphFont"/>
    <w:uiPriority w:val="20"/>
    <w:qFormat/>
    <w:rsid w:val="005925D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2ED"/>
    <w:pPr>
      <w:spacing w:after="0" w:line="240" w:lineRule="auto"/>
    </w:pPr>
    <w:rPr>
      <w:rFonts w:ascii="Tahoma" w:eastAsia="Times New Roman" w:hAnsi="Tahoma" w:cs="Times New Roman"/>
      <w:sz w:val="20"/>
      <w:szCs w:val="24"/>
    </w:rPr>
  </w:style>
  <w:style w:type="paragraph" w:styleId="Heading1">
    <w:name w:val="heading 1"/>
    <w:basedOn w:val="Normal"/>
    <w:next w:val="Normal"/>
    <w:link w:val="Heading1Char"/>
    <w:uiPriority w:val="9"/>
    <w:qFormat/>
    <w:rsid w:val="00B940B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A3DD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0C09"/>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uiPriority w:val="9"/>
    <w:semiHidden/>
    <w:unhideWhenUsed/>
    <w:qFormat/>
    <w:rsid w:val="00AB31D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9301DD"/>
    <w:pPr>
      <w:numPr>
        <w:numId w:val="1"/>
      </w:numPr>
      <w:contextualSpacing/>
    </w:pPr>
  </w:style>
  <w:style w:type="character" w:customStyle="1" w:styleId="Heading1Char">
    <w:name w:val="Heading 1 Char"/>
    <w:basedOn w:val="DefaultParagraphFont"/>
    <w:link w:val="Heading1"/>
    <w:uiPriority w:val="9"/>
    <w:rsid w:val="00B940BD"/>
    <w:rPr>
      <w:rFonts w:asciiTheme="majorHAnsi" w:eastAsiaTheme="majorEastAsia" w:hAnsiTheme="majorHAnsi" w:cstheme="majorBidi"/>
      <w:b/>
      <w:bCs/>
      <w:color w:val="365F91" w:themeColor="accent1" w:themeShade="BF"/>
      <w:sz w:val="28"/>
      <w:szCs w:val="28"/>
    </w:rPr>
  </w:style>
  <w:style w:type="character" w:customStyle="1" w:styleId="Heading6Char">
    <w:name w:val="Heading 6 Char"/>
    <w:basedOn w:val="DefaultParagraphFont"/>
    <w:link w:val="Heading6"/>
    <w:uiPriority w:val="9"/>
    <w:semiHidden/>
    <w:rsid w:val="00AB31D3"/>
    <w:rPr>
      <w:rFonts w:asciiTheme="majorHAnsi" w:eastAsiaTheme="majorEastAsia" w:hAnsiTheme="majorHAnsi" w:cstheme="majorBidi"/>
      <w:i/>
      <w:iCs/>
      <w:color w:val="243F60" w:themeColor="accent1" w:themeShade="7F"/>
      <w:sz w:val="24"/>
      <w:szCs w:val="24"/>
    </w:rPr>
  </w:style>
  <w:style w:type="paragraph" w:customStyle="1" w:styleId="body">
    <w:name w:val="body"/>
    <w:basedOn w:val="Normal"/>
    <w:rsid w:val="00AB31D3"/>
    <w:pPr>
      <w:pBdr>
        <w:right w:val="single" w:sz="6" w:space="1" w:color="auto"/>
      </w:pBdr>
      <w:spacing w:after="120"/>
    </w:pPr>
    <w:rPr>
      <w:sz w:val="22"/>
      <w:szCs w:val="20"/>
    </w:rPr>
  </w:style>
  <w:style w:type="paragraph" w:styleId="ListParagraph">
    <w:name w:val="List Paragraph"/>
    <w:basedOn w:val="Normal"/>
    <w:uiPriority w:val="34"/>
    <w:qFormat/>
    <w:rsid w:val="00C016BD"/>
    <w:pPr>
      <w:ind w:left="720"/>
      <w:contextualSpacing/>
    </w:pPr>
  </w:style>
  <w:style w:type="character" w:customStyle="1" w:styleId="Heading2Char">
    <w:name w:val="Heading 2 Char"/>
    <w:basedOn w:val="DefaultParagraphFont"/>
    <w:link w:val="Heading2"/>
    <w:uiPriority w:val="9"/>
    <w:rsid w:val="004A3DD2"/>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4A3D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A3DD2"/>
    <w:rPr>
      <w:rFonts w:cs="Tahoma"/>
      <w:sz w:val="16"/>
      <w:szCs w:val="16"/>
    </w:rPr>
  </w:style>
  <w:style w:type="character" w:customStyle="1" w:styleId="BalloonTextChar">
    <w:name w:val="Balloon Text Char"/>
    <w:basedOn w:val="DefaultParagraphFont"/>
    <w:link w:val="BalloonText"/>
    <w:uiPriority w:val="99"/>
    <w:semiHidden/>
    <w:rsid w:val="004A3DD2"/>
    <w:rPr>
      <w:rFonts w:ascii="Tahoma" w:eastAsia="Times New Roman" w:hAnsi="Tahoma" w:cs="Tahoma"/>
      <w:sz w:val="16"/>
      <w:szCs w:val="16"/>
    </w:rPr>
  </w:style>
  <w:style w:type="paragraph" w:styleId="Title">
    <w:name w:val="Title"/>
    <w:basedOn w:val="Normal"/>
    <w:next w:val="Normal"/>
    <w:link w:val="TitleChar"/>
    <w:uiPriority w:val="10"/>
    <w:qFormat/>
    <w:rsid w:val="005F0C0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0C09"/>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5F0C09"/>
    <w:rPr>
      <w:rFonts w:asciiTheme="majorHAnsi" w:eastAsiaTheme="majorEastAsia" w:hAnsiTheme="majorHAnsi" w:cstheme="majorBidi"/>
      <w:b/>
      <w:bCs/>
      <w:color w:val="4F81BD" w:themeColor="accent1"/>
      <w:sz w:val="24"/>
      <w:szCs w:val="24"/>
    </w:rPr>
  </w:style>
  <w:style w:type="paragraph" w:styleId="TOCHeading">
    <w:name w:val="TOC Heading"/>
    <w:basedOn w:val="Heading1"/>
    <w:next w:val="Normal"/>
    <w:uiPriority w:val="39"/>
    <w:semiHidden/>
    <w:unhideWhenUsed/>
    <w:qFormat/>
    <w:rsid w:val="004C1827"/>
    <w:pPr>
      <w:spacing w:line="276" w:lineRule="auto"/>
      <w:outlineLvl w:val="9"/>
    </w:pPr>
    <w:rPr>
      <w:lang w:val="en-US" w:eastAsia="ja-JP"/>
    </w:rPr>
  </w:style>
  <w:style w:type="paragraph" w:styleId="TOC1">
    <w:name w:val="toc 1"/>
    <w:basedOn w:val="Normal"/>
    <w:next w:val="Normal"/>
    <w:autoRedefine/>
    <w:uiPriority w:val="39"/>
    <w:unhideWhenUsed/>
    <w:rsid w:val="004C1827"/>
    <w:pPr>
      <w:spacing w:after="100"/>
    </w:pPr>
  </w:style>
  <w:style w:type="paragraph" w:styleId="TOC2">
    <w:name w:val="toc 2"/>
    <w:basedOn w:val="Normal"/>
    <w:next w:val="Normal"/>
    <w:autoRedefine/>
    <w:uiPriority w:val="39"/>
    <w:unhideWhenUsed/>
    <w:rsid w:val="004C1827"/>
    <w:pPr>
      <w:spacing w:after="100"/>
      <w:ind w:left="240"/>
    </w:pPr>
  </w:style>
  <w:style w:type="character" w:styleId="Hyperlink">
    <w:name w:val="Hyperlink"/>
    <w:basedOn w:val="DefaultParagraphFont"/>
    <w:uiPriority w:val="99"/>
    <w:unhideWhenUsed/>
    <w:rsid w:val="004C1827"/>
    <w:rPr>
      <w:color w:val="0000FF" w:themeColor="hyperlink"/>
      <w:u w:val="single"/>
    </w:rPr>
  </w:style>
  <w:style w:type="character" w:styleId="Emphasis">
    <w:name w:val="Emphasis"/>
    <w:basedOn w:val="DefaultParagraphFont"/>
    <w:uiPriority w:val="20"/>
    <w:qFormat/>
    <w:rsid w:val="005925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22199">
      <w:bodyDiv w:val="1"/>
      <w:marLeft w:val="0"/>
      <w:marRight w:val="0"/>
      <w:marTop w:val="0"/>
      <w:marBottom w:val="0"/>
      <w:divBdr>
        <w:top w:val="none" w:sz="0" w:space="0" w:color="auto"/>
        <w:left w:val="none" w:sz="0" w:space="0" w:color="auto"/>
        <w:bottom w:val="none" w:sz="0" w:space="0" w:color="auto"/>
        <w:right w:val="none" w:sz="0" w:space="0" w:color="auto"/>
      </w:divBdr>
    </w:div>
    <w:div w:id="1645349598">
      <w:bodyDiv w:val="1"/>
      <w:marLeft w:val="0"/>
      <w:marRight w:val="0"/>
      <w:marTop w:val="0"/>
      <w:marBottom w:val="0"/>
      <w:divBdr>
        <w:top w:val="none" w:sz="0" w:space="0" w:color="auto"/>
        <w:left w:val="none" w:sz="0" w:space="0" w:color="auto"/>
        <w:bottom w:val="none" w:sz="0" w:space="0" w:color="auto"/>
        <w:right w:val="none" w:sz="0" w:space="0" w:color="auto"/>
      </w:divBdr>
    </w:div>
    <w:div w:id="174996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customXml/item3.xml"/><Relationship Id="rId5" Type="http://schemas.openxmlformats.org/officeDocument/2006/relationships/settings" Target="settings.xml"/><Relationship Id="rId10" Type="http://schemas.openxmlformats.org/officeDocument/2006/relationships/customXml" Target="../customXml/item2.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05250539EB726445AF97557F0ED5E24C" ma:contentTypeVersion="1" ma:contentTypeDescription="Create a new document." ma:contentTypeScope="" ma:versionID="12761d44514247e5d301786ea79d7407">
  <xsd:schema xmlns:xsd="http://www.w3.org/2001/XMLSchema" xmlns:xs="http://www.w3.org/2001/XMLSchema" xmlns:p="http://schemas.microsoft.com/office/2006/metadata/properties" xmlns:ns2="fed6975d-fe0c-4017-95c8-0c0177927218" targetNamespace="http://schemas.microsoft.com/office/2006/metadata/properties" ma:root="true" ma:fieldsID="58b92281e8dab3423e4de112ddb679d6" ns2:_="">
    <xsd:import namespace="fed6975d-fe0c-4017-95c8-0c0177927218"/>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d6975d-fe0c-4017-95c8-0c0177927218"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ferenceId xmlns="fed6975d-fe0c-4017-95c8-0c0177927218" xsi:nil="true"/>
  </documentManagement>
</p:properties>
</file>

<file path=customXml/itemProps1.xml><?xml version="1.0" encoding="utf-8"?>
<ds:datastoreItem xmlns:ds="http://schemas.openxmlformats.org/officeDocument/2006/customXml" ds:itemID="{CA774E29-1102-4C24-BDC1-F871A474F7F3}">
  <ds:schemaRefs>
    <ds:schemaRef ds:uri="http://schemas.openxmlformats.org/officeDocument/2006/bibliography"/>
  </ds:schemaRefs>
</ds:datastoreItem>
</file>

<file path=customXml/itemProps2.xml><?xml version="1.0" encoding="utf-8"?>
<ds:datastoreItem xmlns:ds="http://schemas.openxmlformats.org/officeDocument/2006/customXml" ds:itemID="{1D516685-34DA-4BBA-BBE6-3822CD910F49}"/>
</file>

<file path=customXml/itemProps3.xml><?xml version="1.0" encoding="utf-8"?>
<ds:datastoreItem xmlns:ds="http://schemas.openxmlformats.org/officeDocument/2006/customXml" ds:itemID="{FBD28DC8-40E1-41D6-A9A4-4612527D6B58}"/>
</file>

<file path=customXml/itemProps4.xml><?xml version="1.0" encoding="utf-8"?>
<ds:datastoreItem xmlns:ds="http://schemas.openxmlformats.org/officeDocument/2006/customXml" ds:itemID="{E732F1C7-1DB2-4F5A-9D2E-40468AEF4CC9}"/>
</file>

<file path=docProps/app.xml><?xml version="1.0" encoding="utf-8"?>
<Properties xmlns="http://schemas.openxmlformats.org/officeDocument/2006/extended-properties" xmlns:vt="http://schemas.openxmlformats.org/officeDocument/2006/docPropsVTypes">
  <Template>4055F7EB</Template>
  <TotalTime>212</TotalTime>
  <Pages>8</Pages>
  <Words>1525</Words>
  <Characters>8695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RM plc</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Y. PARMAR</cp:lastModifiedBy>
  <cp:revision>8</cp:revision>
  <cp:lastPrinted>2017-06-13T14:44:00Z</cp:lastPrinted>
  <dcterms:created xsi:type="dcterms:W3CDTF">2017-06-08T15:45:00Z</dcterms:created>
  <dcterms:modified xsi:type="dcterms:W3CDTF">2017-06-13T14:44:00Z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0x01010005250539EB726445AF97557F0ED5E24C</vt:lpwstr>
  </property>
</Properties>
</file>